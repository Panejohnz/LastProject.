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E33A" w14:textId="1E24F337" w:rsidR="00242571" w:rsidRPr="004D4754" w:rsidRDefault="00E67934" w:rsidP="002F22A0">
      <w:pPr>
        <w:rPr>
          <w:rStyle w:val="a5"/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A934D24" wp14:editId="3EA606D4">
                <wp:simplePos x="0" y="0"/>
                <wp:positionH relativeFrom="column">
                  <wp:posOffset>5166360</wp:posOffset>
                </wp:positionH>
                <wp:positionV relativeFrom="paragraph">
                  <wp:posOffset>-853440</wp:posOffset>
                </wp:positionV>
                <wp:extent cx="137160" cy="13716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E05B8" id="สี่เหลี่ยมผืนผ้า 1" o:spid="_x0000_s1026" style="position:absolute;margin-left:406.8pt;margin-top:-67.2pt;width:10.8pt;height:10.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" fillcolor="white [3212]" stroked="f" strokeweight="2pt"/>
            </w:pict>
          </mc:Fallback>
        </mc:AlternateContent>
      </w:r>
      <w:r w:rsidR="00871F2D" w:rsidRPr="004D4754">
        <w:rPr>
          <w:rFonts w:ascii="TH SarabunPSK" w:hAnsi="TH SarabunPSK" w:cs="TH SarabunPSK"/>
          <w:noProof/>
        </w:rPr>
        <w:drawing>
          <wp:anchor distT="0" distB="0" distL="114300" distR="114300" simplePos="0" relativeHeight="251658752" behindDoc="0" locked="0" layoutInCell="1" allowOverlap="1" wp14:anchorId="7B83F4E7" wp14:editId="10572966">
            <wp:simplePos x="0" y="0"/>
            <wp:positionH relativeFrom="column">
              <wp:posOffset>2176145</wp:posOffset>
            </wp:positionH>
            <wp:positionV relativeFrom="paragraph">
              <wp:posOffset>190500</wp:posOffset>
            </wp:positionV>
            <wp:extent cx="933450" cy="1704975"/>
            <wp:effectExtent l="0" t="0" r="0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FFEE9" w14:textId="77777777" w:rsidR="00956AF6" w:rsidRPr="004D4754" w:rsidRDefault="00956AF6" w:rsidP="0024257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5FB31E7D" w14:textId="77777777" w:rsidR="00956AF6" w:rsidRPr="004D4754" w:rsidRDefault="00956AF6" w:rsidP="0024257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75A58656" w14:textId="77777777" w:rsidR="00956AF6" w:rsidRPr="004D4754" w:rsidRDefault="00956AF6" w:rsidP="0024257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6A1F84C8" w14:textId="77777777" w:rsidR="00956AF6" w:rsidRPr="004D4754" w:rsidRDefault="00956AF6" w:rsidP="0024257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5635CA17" w14:textId="77777777" w:rsidR="00956AF6" w:rsidRPr="004D4754" w:rsidRDefault="00956AF6" w:rsidP="0024257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6896C199" w14:textId="77777777" w:rsidR="00D01427" w:rsidRPr="004D4754" w:rsidRDefault="00D01427" w:rsidP="0024257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14:paraId="7A8E0456" w14:textId="77777777" w:rsidR="00496B2D" w:rsidRPr="004D4754" w:rsidRDefault="002F22A0" w:rsidP="00496B2D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4D4754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แบบเสนอโครงร่างโครงงานคอมพิวเตอร์</w:t>
      </w:r>
    </w:p>
    <w:p w14:paraId="35495DD0" w14:textId="1D8F18ED" w:rsidR="00496B2D" w:rsidRPr="004D4754" w:rsidRDefault="001A436C" w:rsidP="00496B2D">
      <w:pPr>
        <w:jc w:val="center"/>
        <w:rPr>
          <w:rFonts w:ascii="TH SarabunPSK" w:hAnsi="TH SarabunPSK" w:cs="TH SarabunPSK"/>
          <w:b/>
          <w:bCs/>
          <w:color w:val="0F243E"/>
          <w:sz w:val="40"/>
          <w:szCs w:val="40"/>
        </w:rPr>
      </w:pPr>
      <w:r w:rsidRPr="004D4754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ระบบ</w:t>
      </w:r>
      <w:r w:rsidR="0034246A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บริหารจัดการหอพัก</w:t>
      </w:r>
    </w:p>
    <w:p w14:paraId="218E3084" w14:textId="3A1CED9E" w:rsidR="0034246A" w:rsidRDefault="00871F2D" w:rsidP="0058675C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4D4754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กรณีศึกษา</w:t>
      </w:r>
      <w:r w:rsidR="0034246A" w:rsidRPr="0034246A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เหรียญทอง อพาร์ทเม้นท์</w:t>
      </w:r>
    </w:p>
    <w:p w14:paraId="0E6D3262" w14:textId="77777777" w:rsidR="0058675C" w:rsidRPr="008642FC" w:rsidRDefault="0034246A" w:rsidP="00496B2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642FC">
        <w:rPr>
          <w:rFonts w:ascii="TH SarabunPSK" w:hAnsi="TH SarabunPSK" w:cs="TH SarabunPSK"/>
          <w:b/>
          <w:bCs/>
          <w:sz w:val="40"/>
          <w:szCs w:val="40"/>
        </w:rPr>
        <w:t>Dormitory Management System</w:t>
      </w:r>
      <w:r w:rsidR="0058675C" w:rsidRPr="008642FC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</w:p>
    <w:p w14:paraId="2E0B1322" w14:textId="7827AE4E" w:rsidR="002F22A0" w:rsidRPr="008642FC" w:rsidRDefault="0058675C" w:rsidP="00496B2D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642FC">
        <w:rPr>
          <w:rFonts w:ascii="TH SarabunPSK" w:hAnsi="TH SarabunPSK" w:cs="TH SarabunPSK"/>
          <w:b/>
          <w:bCs/>
          <w:sz w:val="40"/>
          <w:szCs w:val="40"/>
        </w:rPr>
        <w:t xml:space="preserve">A Case Study of </w:t>
      </w:r>
      <w:proofErr w:type="spellStart"/>
      <w:r w:rsidRPr="008642FC">
        <w:rPr>
          <w:rFonts w:ascii="TH SarabunPSK" w:hAnsi="TH SarabunPSK" w:cs="TH SarabunPSK"/>
          <w:b/>
          <w:bCs/>
          <w:sz w:val="40"/>
          <w:szCs w:val="40"/>
        </w:rPr>
        <w:t>Rianthong</w:t>
      </w:r>
      <w:proofErr w:type="spellEnd"/>
      <w:r w:rsidRPr="008642FC">
        <w:rPr>
          <w:rFonts w:ascii="TH SarabunPSK" w:hAnsi="TH SarabunPSK" w:cs="TH SarabunPSK"/>
          <w:b/>
          <w:bCs/>
          <w:sz w:val="40"/>
          <w:szCs w:val="40"/>
        </w:rPr>
        <w:t xml:space="preserve"> Apartment</w:t>
      </w:r>
    </w:p>
    <w:p w14:paraId="79E9D897" w14:textId="77777777" w:rsidR="00242571" w:rsidRPr="008642FC" w:rsidRDefault="00242571" w:rsidP="00242571">
      <w:pPr>
        <w:rPr>
          <w:rFonts w:ascii="TH SarabunPSK" w:hAnsi="TH SarabunPSK" w:cs="TH SarabunPSK"/>
          <w:sz w:val="36"/>
          <w:szCs w:val="36"/>
        </w:rPr>
      </w:pPr>
    </w:p>
    <w:p w14:paraId="1B26FF83" w14:textId="77777777" w:rsidR="002F22A0" w:rsidRPr="008642FC" w:rsidRDefault="002F22A0" w:rsidP="00242571">
      <w:pPr>
        <w:rPr>
          <w:rFonts w:ascii="TH SarabunPSK" w:hAnsi="TH SarabunPSK" w:cs="TH SarabunPSK"/>
          <w:sz w:val="36"/>
          <w:szCs w:val="36"/>
        </w:rPr>
      </w:pPr>
    </w:p>
    <w:p w14:paraId="4224F25F" w14:textId="77777777" w:rsidR="00242571" w:rsidRPr="004D4754" w:rsidRDefault="00242571" w:rsidP="00242571">
      <w:pPr>
        <w:rPr>
          <w:rFonts w:ascii="TH SarabunPSK" w:hAnsi="TH SarabunPSK" w:cs="TH SarabunPSK"/>
          <w:color w:val="0F243E"/>
          <w:sz w:val="36"/>
          <w:szCs w:val="36"/>
        </w:rPr>
      </w:pPr>
    </w:p>
    <w:p w14:paraId="1E72FFAE" w14:textId="521C3F34" w:rsidR="00D77781" w:rsidRPr="004D4754" w:rsidRDefault="00D77781" w:rsidP="00D77781">
      <w:pPr>
        <w:pStyle w:val="a9"/>
        <w:tabs>
          <w:tab w:val="left" w:pos="851"/>
          <w:tab w:val="left" w:pos="2340"/>
          <w:tab w:val="left" w:pos="2977"/>
          <w:tab w:val="left" w:pos="4820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D4754" w:rsidRPr="004D4754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สุริยกานต์</w:t>
      </w:r>
      <w:r w:rsid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สุข</w:t>
      </w:r>
      <w:proofErr w:type="spellStart"/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ขี</w:t>
      </w:r>
      <w:proofErr w:type="spellEnd"/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พันธุ์</w:t>
      </w:r>
      <w:r w:rsid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รหัสนักศึกษา </w:t>
      </w:r>
      <w:r w:rsidR="0034246A">
        <w:rPr>
          <w:rFonts w:ascii="TH SarabunPSK" w:hAnsi="TH SarabunPSK" w:cs="TH SarabunPSK"/>
          <w:b/>
          <w:bCs/>
          <w:sz w:val="36"/>
          <w:szCs w:val="36"/>
        </w:rPr>
        <w:t>025930461037-3</w:t>
      </w:r>
    </w:p>
    <w:p w14:paraId="3CC76F88" w14:textId="36F4FAFB" w:rsidR="00D77781" w:rsidRPr="004D4754" w:rsidRDefault="00D77781" w:rsidP="00D77781">
      <w:pPr>
        <w:pStyle w:val="a9"/>
        <w:tabs>
          <w:tab w:val="left" w:pos="851"/>
          <w:tab w:val="left" w:pos="2340"/>
          <w:tab w:val="left" w:pos="2977"/>
          <w:tab w:val="left" w:pos="4820"/>
        </w:tabs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พิช</w:t>
      </w:r>
      <w:proofErr w:type="spellEnd"/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ชากร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พิมพ์พา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รหัสนักศึกษา </w:t>
      </w:r>
      <w:r w:rsidR="00E67934">
        <w:rPr>
          <w:rFonts w:ascii="TH SarabunPSK" w:hAnsi="TH SarabunPSK" w:cs="TH SarabunPSK" w:hint="cs"/>
          <w:b/>
          <w:bCs/>
          <w:sz w:val="36"/>
          <w:szCs w:val="36"/>
          <w:cs/>
        </w:rPr>
        <w:t>025930461015-9</w:t>
      </w:r>
    </w:p>
    <w:p w14:paraId="4A0E8C86" w14:textId="77777777" w:rsidR="00242571" w:rsidRPr="004D4754" w:rsidRDefault="00242571" w:rsidP="00496B2D">
      <w:pPr>
        <w:pStyle w:val="a9"/>
        <w:tabs>
          <w:tab w:val="left" w:pos="1080"/>
          <w:tab w:val="left" w:pos="2340"/>
        </w:tabs>
        <w:spacing w:after="0"/>
        <w:ind w:left="90"/>
        <w:rPr>
          <w:rFonts w:ascii="TH SarabunPSK" w:hAnsi="TH SarabunPSK" w:cs="TH SarabunPSK"/>
          <w:b/>
          <w:bCs/>
        </w:rPr>
      </w:pPr>
    </w:p>
    <w:p w14:paraId="2B31BB89" w14:textId="77777777" w:rsidR="000C077A" w:rsidRPr="004D4754" w:rsidRDefault="000C077A" w:rsidP="00496B2D">
      <w:pPr>
        <w:pStyle w:val="a9"/>
        <w:tabs>
          <w:tab w:val="left" w:pos="1080"/>
          <w:tab w:val="left" w:pos="2340"/>
        </w:tabs>
        <w:spacing w:after="0"/>
        <w:ind w:left="90"/>
        <w:rPr>
          <w:rFonts w:ascii="TH SarabunPSK" w:hAnsi="TH SarabunPSK" w:cs="TH SarabunPSK"/>
          <w:b/>
          <w:bCs/>
        </w:rPr>
      </w:pPr>
    </w:p>
    <w:p w14:paraId="2DF43BDB" w14:textId="2556DCE0" w:rsidR="00A46678" w:rsidRDefault="00A46678" w:rsidP="00242571">
      <w:pPr>
        <w:rPr>
          <w:rFonts w:ascii="TH SarabunPSK" w:hAnsi="TH SarabunPSK" w:cs="TH SarabunPSK"/>
          <w:sz w:val="36"/>
          <w:szCs w:val="36"/>
        </w:rPr>
      </w:pPr>
    </w:p>
    <w:p w14:paraId="10643EA4" w14:textId="77777777" w:rsidR="0058675C" w:rsidRPr="004D4754" w:rsidRDefault="0058675C" w:rsidP="00242571">
      <w:pPr>
        <w:rPr>
          <w:rFonts w:ascii="TH SarabunPSK" w:hAnsi="TH SarabunPSK" w:cs="TH SarabunPSK"/>
          <w:sz w:val="36"/>
          <w:szCs w:val="36"/>
        </w:rPr>
      </w:pPr>
    </w:p>
    <w:p w14:paraId="0DA9062C" w14:textId="3DD3CCA0" w:rsidR="00242571" w:rsidRPr="004D4754" w:rsidRDefault="00242571" w:rsidP="0024257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ภาคนิพนธ์นี้เป็นส่วนหนึ่งของการศ</w:t>
      </w:r>
      <w:r w:rsidR="00956AF6" w:rsidRPr="004D4754">
        <w:rPr>
          <w:rFonts w:ascii="TH SarabunPSK" w:hAnsi="TH SarabunPSK" w:cs="TH SarabunPSK"/>
          <w:b/>
          <w:bCs/>
          <w:sz w:val="36"/>
          <w:szCs w:val="36"/>
          <w:cs/>
        </w:rPr>
        <w:t>ึกษาตามหลักสูตรปริญญา</w:t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</w:t>
      </w:r>
      <w:r w:rsidR="0034246A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>บัณฑิต</w:t>
      </w:r>
    </w:p>
    <w:p w14:paraId="285E6FA5" w14:textId="77777777" w:rsidR="00242571" w:rsidRPr="004D4754" w:rsidRDefault="00242571" w:rsidP="0024257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คณะบริหารธุรกิจและเทคโนโลยีสารสนเทศ   สาขา</w:t>
      </w:r>
      <w:r w:rsidR="009504C5" w:rsidRPr="004D4754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</w:p>
    <w:p w14:paraId="49EDE67B" w14:textId="77777777" w:rsidR="00242571" w:rsidRPr="004D4754" w:rsidRDefault="00242571" w:rsidP="00242571">
      <w:pPr>
        <w:jc w:val="center"/>
        <w:rPr>
          <w:rStyle w:val="a5"/>
          <w:rFonts w:ascii="TH SarabunPSK" w:hAnsi="TH SarabunPSK" w:cs="TH SarabunPSK"/>
          <w:cs/>
        </w:rPr>
      </w:pPr>
      <w:r w:rsidRPr="004D4754">
        <w:rPr>
          <w:rStyle w:val="a5"/>
          <w:rFonts w:ascii="TH SarabunPSK" w:hAnsi="TH SarabunPSK" w:cs="TH SarabunPSK"/>
          <w:sz w:val="36"/>
          <w:szCs w:val="36"/>
          <w:cs/>
        </w:rPr>
        <w:t>มหาวิทยาลัยเทคโนโลยี</w:t>
      </w:r>
      <w:r w:rsidR="006B3A5C" w:rsidRPr="004D4754">
        <w:rPr>
          <w:rStyle w:val="a5"/>
          <w:rFonts w:ascii="TH SarabunPSK" w:hAnsi="TH SarabunPSK" w:cs="TH SarabunPSK"/>
          <w:sz w:val="36"/>
          <w:szCs w:val="36"/>
          <w:cs/>
        </w:rPr>
        <w:t>ราชมงคล</w:t>
      </w:r>
      <w:r w:rsidRPr="004D4754">
        <w:rPr>
          <w:rStyle w:val="a5"/>
          <w:rFonts w:ascii="TH SarabunPSK" w:hAnsi="TH SarabunPSK" w:cs="TH SarabunPSK"/>
          <w:sz w:val="36"/>
          <w:szCs w:val="36"/>
          <w:cs/>
        </w:rPr>
        <w:t>ตะวันออก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 xml:space="preserve">  วิทยาเขตจักรพงษภูวนารถ</w:t>
      </w:r>
    </w:p>
    <w:p w14:paraId="46AFD8D8" w14:textId="77777777" w:rsidR="005535CD" w:rsidRDefault="00242571" w:rsidP="00956A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ภาค</w:t>
      </w:r>
      <w:r w:rsidR="008D0CCF" w:rsidRPr="004D4754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การศึกษา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>ที่</w:t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2</w:t>
      </w:r>
      <w:r w:rsidR="00EA7F89" w:rsidRPr="004D475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A04AAC" w:rsidRPr="004D4754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D475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4D4754">
        <w:rPr>
          <w:rFonts w:ascii="TH SarabunPSK" w:hAnsi="TH SarabunPSK" w:cs="TH SarabunPSK" w:hint="cs"/>
          <w:b/>
          <w:bCs/>
          <w:sz w:val="36"/>
          <w:szCs w:val="36"/>
          <w:cs/>
        </w:rPr>
        <w:t>2562</w:t>
      </w:r>
    </w:p>
    <w:p w14:paraId="631EC057" w14:textId="77777777" w:rsidR="004D4754" w:rsidRDefault="004D4754" w:rsidP="00956A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1F1156" w14:textId="77777777" w:rsidR="00E4521D" w:rsidRPr="005B0394" w:rsidRDefault="00E4521D" w:rsidP="00E4521D">
      <w:pPr>
        <w:tabs>
          <w:tab w:val="left" w:pos="540"/>
          <w:tab w:val="left" w:pos="1080"/>
        </w:tabs>
        <w:jc w:val="center"/>
        <w:rPr>
          <w:rFonts w:ascii="TH SarabunPSK" w:eastAsia="Verdana" w:hAnsi="TH SarabunPSK" w:cs="TH SarabunPSK"/>
          <w:b/>
          <w:bCs/>
          <w:sz w:val="40"/>
          <w:szCs w:val="40"/>
        </w:rPr>
      </w:pPr>
      <w:r w:rsidRPr="005B0394">
        <w:rPr>
          <w:rFonts w:ascii="TH SarabunPSK" w:eastAsia="Verdana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5B0394">
        <w:rPr>
          <w:rFonts w:ascii="TH SarabunPSK" w:eastAsia="Verdana" w:hAnsi="TH SarabunPSK" w:cs="TH SarabunPSK" w:hint="cs"/>
          <w:b/>
          <w:bCs/>
          <w:sz w:val="40"/>
          <w:szCs w:val="40"/>
        </w:rPr>
        <w:t>1</w:t>
      </w:r>
    </w:p>
    <w:p w14:paraId="61E8E31C" w14:textId="77777777" w:rsidR="00E4521D" w:rsidRPr="005B0394" w:rsidRDefault="00E4521D" w:rsidP="00E4521D">
      <w:pPr>
        <w:tabs>
          <w:tab w:val="left" w:pos="540"/>
          <w:tab w:val="left" w:pos="1080"/>
        </w:tabs>
        <w:jc w:val="center"/>
        <w:rPr>
          <w:rFonts w:ascii="TH SarabunPSK" w:eastAsia="Verdana" w:hAnsi="TH SarabunPSK" w:cs="TH SarabunPSK"/>
          <w:b/>
          <w:bCs/>
          <w:sz w:val="40"/>
          <w:szCs w:val="40"/>
        </w:rPr>
      </w:pPr>
      <w:r w:rsidRPr="005B0394">
        <w:rPr>
          <w:rFonts w:ascii="TH SarabunPSK" w:eastAsia="Verdana" w:hAnsi="TH SarabunPSK" w:cs="TH SarabunPSK" w:hint="cs"/>
          <w:b/>
          <w:bCs/>
          <w:sz w:val="40"/>
          <w:szCs w:val="40"/>
          <w:cs/>
        </w:rPr>
        <w:t>บทนำ</w:t>
      </w:r>
    </w:p>
    <w:p w14:paraId="3E5DA554" w14:textId="77777777" w:rsidR="00E4521D" w:rsidRPr="005B0394" w:rsidRDefault="00E4521D" w:rsidP="00E4521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40"/>
          <w:szCs w:val="40"/>
        </w:rPr>
      </w:pPr>
    </w:p>
    <w:p w14:paraId="299C6088" w14:textId="77777777" w:rsidR="00E4521D" w:rsidRPr="005B0394" w:rsidRDefault="00E4521D" w:rsidP="00E4521D">
      <w:pPr>
        <w:tabs>
          <w:tab w:val="left" w:pos="540"/>
          <w:tab w:val="left" w:pos="1080"/>
        </w:tabs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0394">
        <w:rPr>
          <w:rFonts w:ascii="TH SarabunPSK" w:hAnsi="TH SarabunPSK" w:cs="TH SarabunPSK" w:hint="cs"/>
          <w:b/>
          <w:bCs/>
          <w:sz w:val="36"/>
          <w:szCs w:val="36"/>
        </w:rPr>
        <w:t xml:space="preserve">1.1 </w:t>
      </w:r>
      <w:r w:rsidRPr="005B0394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14:paraId="6F301327" w14:textId="77777777" w:rsidR="00E4521D" w:rsidRPr="008A689B" w:rsidRDefault="00E4521D" w:rsidP="00E4521D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eastAsia="Verdana" w:hAnsi="TH SarabunPSK" w:cs="TH SarabunPSK" w:hint="cs"/>
          <w:sz w:val="32"/>
          <w:szCs w:val="32"/>
        </w:rPr>
        <w:tab/>
      </w:r>
      <w:r w:rsidRPr="008A689B">
        <w:rPr>
          <w:rFonts w:ascii="TH SarabunPSK" w:hAnsi="TH SarabunPSK" w:cs="TH SarabunPSK"/>
          <w:sz w:val="32"/>
          <w:szCs w:val="32"/>
          <w:cs/>
        </w:rPr>
        <w:t>ปัจจุบันจำนวนประชากรมีจำนวนเพิ่มขึ้นอย่างรวดเร็ว จึงทำให้เกิดปัญหาในด้านต่าง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ที่เกี่ยวข้องกับปัจจัย 4 เพิ่มขึ้น ปัญหาด้านที่พักอาศัยจัดเป็นปัญหาหนึ่งที่สำคัญ ดังจะเห็นได้จากคนในวัยทำงานขาดที่พักอาศัย มีจำนวนเพิ่มมากขึ้น ทั้งนี้เนื่องจากสถานที่ทำงานไกลบ้านเกิด ดังนั้นจึงมีความจำเป็นในการต้องการที่พักอาศัย จากปัญหาดังกล่าว ทำให้ในปัจจุบันเกิดธุรกิจที่เกี่ยวกับห้องเช่าเพิ่มมากขึ้น ทั้งนี้ เพื่อตอบสนองต่อความต้องการในด้านที่พักของประชากรที่เพิ่มขึ้น</w:t>
      </w:r>
    </w:p>
    <w:p w14:paraId="225B9F87" w14:textId="77777777" w:rsidR="00E4521D" w:rsidRDefault="00E4521D" w:rsidP="00E4521D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sz w:val="32"/>
          <w:szCs w:val="32"/>
          <w:cs/>
        </w:rPr>
        <w:tab/>
        <w:t>เหรียญทอง อพาร์ทเม้นท์ เป็นอีกธุรกิจหนึ่งที่ให้บริการเกี่ยวกับการเช่าห้องพัก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เปิดบริการให้กับประชาชนสามารถเช่าห้องพักได้ สำหรับปัญหาที่พบในปัจจุบัน ได้แก่ ปัญหาด้านสัญญาเช่า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และการจัดเก็บข้อมูลเนื่องจากการจัดการเกี่ยวกับสัญญาเช่าและข้อมูลต่าง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ที่เกี่ยวกับการดำเนินงานบางส่วนยังคงใช้เป็นเอกสารกระดาษในการจัดเก็บและทำด้วยมือ ทำให้เกิดความยากในการสืบค้นและจัดเก็บข้อมูล เนื่องจากเอกสารที่เก็บไว้นั้นมีเป็นจำนวนมาก จึงส่งผลให้กระบวนการต่าง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เกิดความล่าช้า และไม่สะดวก ปัญหาด้านการคำนวณค่าใช้จ่ายเนื่องจากการเก็บรวบรวมข้อมูลเพื่อทำการคำนวณ ค่าเช่าห้อง ค่าน้ำ ค่าไฟฟ้า ยังคงทำด้วยมือ จึงทำให้การคำนวณค่าใช้จ่ายต่าง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อาจเกิดความคลาดเคลื่อนและล่าช้าได้ เนื่องจากต้องอาศัยข้อมูลเหล่านั้นมาคำนวณในภายหลัง</w:t>
      </w:r>
    </w:p>
    <w:p w14:paraId="3003C84C" w14:textId="6F44AE32" w:rsidR="00E4521D" w:rsidRPr="005B0394" w:rsidRDefault="00E4521D" w:rsidP="00E4521D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A689B">
        <w:rPr>
          <w:rFonts w:ascii="TH SarabunPSK" w:hAnsi="TH SarabunPSK" w:cs="TH SarabunPSK"/>
          <w:sz w:val="32"/>
          <w:szCs w:val="32"/>
          <w:cs/>
        </w:rPr>
        <w:t>จึงมีแนวคิดพัฒนาระบบ</w:t>
      </w:r>
      <w:r w:rsidR="00AF5951">
        <w:rPr>
          <w:rFonts w:ascii="TH SarabunPSK" w:hAnsi="TH SarabunPSK" w:cs="TH SarabunPSK" w:hint="cs"/>
          <w:sz w:val="32"/>
          <w:szCs w:val="32"/>
          <w:cs/>
        </w:rPr>
        <w:t>บริหารจัด</w:t>
      </w:r>
      <w:r w:rsidRPr="008A689B">
        <w:rPr>
          <w:rFonts w:ascii="TH SarabunPSK" w:hAnsi="TH SarabunPSK" w:cs="TH SarabunPSK"/>
          <w:sz w:val="32"/>
          <w:szCs w:val="32"/>
          <w:cs/>
        </w:rPr>
        <w:t>การ</w:t>
      </w:r>
      <w:r w:rsidR="00AF5951">
        <w:rPr>
          <w:rFonts w:ascii="TH SarabunPSK" w:hAnsi="TH SarabunPSK" w:cs="TH SarabunPSK" w:hint="cs"/>
          <w:sz w:val="32"/>
          <w:szCs w:val="32"/>
          <w:cs/>
        </w:rPr>
        <w:t>หอพัก</w:t>
      </w:r>
      <w:r w:rsidRPr="008A689B">
        <w:rPr>
          <w:rFonts w:ascii="TH SarabunPSK" w:hAnsi="TH SarabunPSK" w:cs="TH SarabunPSK"/>
          <w:sz w:val="32"/>
          <w:szCs w:val="32"/>
          <w:cs/>
        </w:rPr>
        <w:t>เพื่อ</w:t>
      </w:r>
      <w:r w:rsidR="00AF5951">
        <w:rPr>
          <w:rFonts w:ascii="TH SarabunPSK" w:hAnsi="TH SarabunPSK" w:cs="TH SarabunPSK" w:hint="cs"/>
          <w:sz w:val="32"/>
          <w:szCs w:val="32"/>
          <w:cs/>
        </w:rPr>
        <w:t>สนับสนุน</w:t>
      </w:r>
      <w:r w:rsidRPr="008A689B">
        <w:rPr>
          <w:rFonts w:ascii="TH SarabunPSK" w:hAnsi="TH SarabunPSK" w:cs="TH SarabunPSK"/>
          <w:sz w:val="32"/>
          <w:szCs w:val="32"/>
          <w:cs/>
        </w:rPr>
        <w:t>ในการ</w:t>
      </w:r>
      <w:r w:rsidR="00AF5951">
        <w:rPr>
          <w:rFonts w:ascii="TH SarabunPSK" w:hAnsi="TH SarabunPSK" w:cs="TH SarabunPSK" w:hint="cs"/>
          <w:sz w:val="32"/>
          <w:szCs w:val="32"/>
          <w:cs/>
        </w:rPr>
        <w:t>ดำเนินการ</w:t>
      </w:r>
      <w:r w:rsidRPr="008A689B">
        <w:rPr>
          <w:rFonts w:ascii="TH SarabunPSK" w:hAnsi="TH SarabunPSK" w:cs="TH SarabunPSK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เช่น การเก็บรวบรวมข้อมูลผู้เช่าห้อง ข้อมูลห้องเช่า ให้เป็นระเบียบและสะดวกต่อการสืบค้น รวมทั้งการคำนวณต่าง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เช่น ค่าเช่าห้อง ค่าน้ำ ค่าไฟฟ้า และค่าเสียหายต่าง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ให้เป็นไปอย่างแม่นยำและรวดเร็ว ตลอดจนด้านรายงานของกิจการ เช่น ใบเสร็จรับเงิน</w:t>
      </w:r>
      <w:r w:rsidR="00AF5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รายงานรายได้และค่าใช้จ่ายประจำเดือนต่าง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ออกมาได้อย่างถูกต้องและรวดเร็ว</w:t>
      </w:r>
    </w:p>
    <w:p w14:paraId="1C27E5AD" w14:textId="77777777" w:rsidR="00E4521D" w:rsidRPr="005B0394" w:rsidRDefault="00E4521D" w:rsidP="00E4521D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</w:p>
    <w:p w14:paraId="41A2DE10" w14:textId="77777777" w:rsidR="00E4521D" w:rsidRPr="005B0394" w:rsidRDefault="00E4521D" w:rsidP="00E4521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</w:rPr>
        <w:t xml:space="preserve">1.2 </w:t>
      </w: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วัตถุประสงค์ของโครงการ</w:t>
      </w:r>
    </w:p>
    <w:p w14:paraId="202DD8D7" w14:textId="77777777" w:rsidR="00E4521D" w:rsidRDefault="00E4521D" w:rsidP="00E4521D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0394">
        <w:rPr>
          <w:rFonts w:ascii="TH SarabunPSK" w:hAnsi="TH SarabunPSK" w:cs="TH SarabunPSK" w:hint="cs"/>
          <w:b/>
          <w:bCs/>
          <w:sz w:val="36"/>
          <w:szCs w:val="36"/>
        </w:rPr>
        <w:tab/>
      </w:r>
      <w:r w:rsidRPr="00A33DFA">
        <w:rPr>
          <w:rFonts w:ascii="TH SarabunPSK" w:hAnsi="TH SarabunPSK" w:cs="TH SarabunPSK"/>
          <w:sz w:val="32"/>
          <w:szCs w:val="32"/>
        </w:rPr>
        <w:t>1</w:t>
      </w:r>
      <w:r w:rsidRPr="00A33DFA">
        <w:rPr>
          <w:rFonts w:ascii="TH SarabunPSK" w:hAnsi="TH SarabunPSK" w:cs="TH SarabunPSK"/>
          <w:sz w:val="32"/>
          <w:szCs w:val="32"/>
          <w:cs/>
        </w:rPr>
        <w:t>.</w:t>
      </w:r>
      <w:r w:rsidRPr="00A33DFA">
        <w:rPr>
          <w:rFonts w:ascii="TH SarabunPSK" w:hAnsi="TH SarabunPSK" w:cs="TH SarabunPSK"/>
          <w:sz w:val="32"/>
          <w:szCs w:val="32"/>
        </w:rPr>
        <w:t>2</w:t>
      </w:r>
      <w:r w:rsidRPr="00A33DF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A33D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เพื่อพัฒนาระบบการจองห้องพัก</w:t>
      </w:r>
    </w:p>
    <w:p w14:paraId="19E47F75" w14:textId="5FED20F8" w:rsidR="00E4521D" w:rsidRDefault="00E4521D" w:rsidP="00E4521D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1.2.2 เพื่อพัฒนาระบบการเช่าห้องพัก</w:t>
      </w:r>
    </w:p>
    <w:p w14:paraId="6DFA6CB0" w14:textId="2C4EF7AB" w:rsidR="00E4521D" w:rsidRDefault="00E4521D" w:rsidP="00E4521D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1.2.3 เพื่อพัฒนาระบบการแจ้งซ่อมอุปกรณ์ภายในห้องพัก</w:t>
      </w:r>
    </w:p>
    <w:p w14:paraId="3B289D30" w14:textId="77777777" w:rsidR="00E4521D" w:rsidRDefault="00E4521D" w:rsidP="00E4521D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232104" w14:textId="77777777" w:rsidR="00E4521D" w:rsidRDefault="00E4521D" w:rsidP="00E4521D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EB6637A" w14:textId="77777777" w:rsidR="00E4521D" w:rsidRPr="005B0394" w:rsidRDefault="00E4521D" w:rsidP="00E4521D">
      <w:pPr>
        <w:tabs>
          <w:tab w:val="left" w:pos="720"/>
          <w:tab w:val="left" w:pos="1215"/>
        </w:tabs>
        <w:jc w:val="thaiDistribute"/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</w:rPr>
        <w:lastRenderedPageBreak/>
        <w:t xml:space="preserve">1.3 </w:t>
      </w: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ขอบเขตของโครงการ</w:t>
      </w:r>
    </w:p>
    <w:p w14:paraId="36133509" w14:textId="4344D4FE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b/>
          <w:bCs/>
          <w:sz w:val="36"/>
          <w:szCs w:val="36"/>
        </w:rPr>
        <w:tab/>
      </w:r>
      <w:r w:rsidRPr="005B0394">
        <w:rPr>
          <w:rFonts w:ascii="TH SarabunPSK" w:hAnsi="TH SarabunPSK" w:cs="TH SarabunPSK" w:hint="cs"/>
          <w:sz w:val="32"/>
          <w:szCs w:val="32"/>
        </w:rPr>
        <w:t>1.3.1</w:t>
      </w:r>
      <w:r w:rsidRPr="005B0394">
        <w:rPr>
          <w:rFonts w:ascii="TH SarabunPSK" w:hAnsi="TH SarabunPSK" w:cs="TH SarabunPSK" w:hint="cs"/>
          <w:sz w:val="32"/>
          <w:szCs w:val="32"/>
        </w:rPr>
        <w:tab/>
      </w:r>
      <w:r w:rsidR="009B4D7C">
        <w:rPr>
          <w:rFonts w:ascii="TH SarabunPSK" w:hAnsi="TH SarabunPSK" w:cs="TH SarabunPSK"/>
          <w:sz w:val="32"/>
          <w:szCs w:val="32"/>
        </w:rPr>
        <w:t>W</w:t>
      </w:r>
      <w:r w:rsidRPr="005B0394">
        <w:rPr>
          <w:rFonts w:ascii="TH SarabunPSK" w:hAnsi="TH SarabunPSK" w:cs="TH SarabunPSK"/>
          <w:sz w:val="32"/>
          <w:szCs w:val="32"/>
        </w:rPr>
        <w:t xml:space="preserve">eb </w:t>
      </w:r>
      <w:r w:rsidR="009B4D7C">
        <w:rPr>
          <w:rFonts w:ascii="TH SarabunPSK" w:hAnsi="TH SarabunPSK" w:cs="TH SarabunPSK"/>
          <w:sz w:val="32"/>
          <w:szCs w:val="32"/>
        </w:rPr>
        <w:t>A</w:t>
      </w:r>
      <w:r w:rsidRPr="005B0394">
        <w:rPr>
          <w:rFonts w:ascii="TH SarabunPSK" w:hAnsi="TH SarabunPSK" w:cs="TH SarabunPSK"/>
          <w:sz w:val="32"/>
          <w:szCs w:val="32"/>
        </w:rPr>
        <w:t>pplication</w:t>
      </w:r>
    </w:p>
    <w:p w14:paraId="19E65B89" w14:textId="0F266804" w:rsidR="00E4521D" w:rsidRPr="005B0394" w:rsidRDefault="00E4521D" w:rsidP="00E4521D">
      <w:pPr>
        <w:tabs>
          <w:tab w:val="left" w:pos="720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1.3.1.1 ผู้ดูแลหอพัก</w:t>
      </w:r>
    </w:p>
    <w:p w14:paraId="35525243" w14:textId="34020FEB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 1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322AB6B9" w14:textId="3F0C0DD7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 2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สามารถจัดการประเภทห้องพัก</w:t>
      </w:r>
    </w:p>
    <w:p w14:paraId="2BB09DA4" w14:textId="442EBD15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F42B79">
        <w:rPr>
          <w:rFonts w:ascii="TH SarabunPSK" w:hAnsi="TH SarabunPSK" w:cs="TH SarabunPSK"/>
          <w:sz w:val="32"/>
          <w:szCs w:val="32"/>
        </w:rPr>
        <w:t xml:space="preserve">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สามารถค้นหาห้องว่าง</w:t>
      </w:r>
    </w:p>
    <w:p w14:paraId="319C6C87" w14:textId="2F30FB3E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สามารถบันทึกค่ามัดจำการจอง</w:t>
      </w:r>
    </w:p>
    <w:p w14:paraId="58FC499D" w14:textId="54DA4AFE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5)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สามารถแจ้งเตือนค่า</w:t>
      </w:r>
      <w:r w:rsidR="009B4D7C">
        <w:rPr>
          <w:rFonts w:ascii="TH SarabunPSK" w:hAnsi="TH SarabunPSK" w:cs="TH SarabunPSK" w:hint="cs"/>
          <w:sz w:val="32"/>
          <w:szCs w:val="32"/>
          <w:cs/>
        </w:rPr>
        <w:t>น้ำ ค่าไฟ และค่าห้อง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พัก</w:t>
      </w:r>
    </w:p>
    <w:p w14:paraId="61A0EC51" w14:textId="3E06DAA5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="00F42B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6)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สามารถเปลี่ยนสถานะห้อง</w:t>
      </w:r>
    </w:p>
    <w:p w14:paraId="7596C8EC" w14:textId="0BE8CB1D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="003127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2B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7)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สามารถตรวจสอบข้อมูลห้องของผู้ใช้</w:t>
      </w:r>
    </w:p>
    <w:p w14:paraId="34A6FC59" w14:textId="03EBA42C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8)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สามารถจัดการสัญญาการเช่า</w:t>
      </w:r>
    </w:p>
    <w:p w14:paraId="052BAA7E" w14:textId="624C6049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F42B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9)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สามารถตรวจสอบการแจ้งซ่อม</w:t>
      </w:r>
    </w:p>
    <w:p w14:paraId="47022939" w14:textId="7547EA2B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5B0394">
        <w:rPr>
          <w:rFonts w:ascii="TH SarabunPSK" w:hAnsi="TH SarabunPSK" w:cs="TH SarabunPSK" w:hint="cs"/>
          <w:sz w:val="32"/>
          <w:szCs w:val="32"/>
        </w:rPr>
        <w:t>1</w:t>
      </w:r>
      <w:r w:rsidR="005B09C1">
        <w:rPr>
          <w:rFonts w:ascii="TH SarabunPSK" w:hAnsi="TH SarabunPSK" w:cs="TH SarabunPSK" w:hint="cs"/>
          <w:sz w:val="32"/>
          <w:szCs w:val="32"/>
          <w:cs/>
        </w:rPr>
        <w:t>0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สามารถเปลี่ยนสถานะแจ้งซ่อม</w:t>
      </w:r>
    </w:p>
    <w:p w14:paraId="38F458AF" w14:textId="17243870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F42B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1</w:t>
      </w:r>
      <w:r w:rsidR="005B09C1">
        <w:rPr>
          <w:rFonts w:ascii="TH SarabunPSK" w:hAnsi="TH SarabunPSK" w:cs="TH SarabunPSK" w:hint="cs"/>
          <w:sz w:val="32"/>
          <w:szCs w:val="32"/>
          <w:cs/>
        </w:rPr>
        <w:t>1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สามารถแจ้งใบเสร็จค่า</w:t>
      </w:r>
      <w:r w:rsidR="009B4D7C">
        <w:rPr>
          <w:rFonts w:ascii="TH SarabunPSK" w:hAnsi="TH SarabunPSK" w:cs="TH SarabunPSK" w:hint="cs"/>
          <w:sz w:val="32"/>
          <w:szCs w:val="32"/>
          <w:cs/>
        </w:rPr>
        <w:t>น้ำ ค่าไฟ และค่าห้อง</w:t>
      </w:r>
    </w:p>
    <w:p w14:paraId="10FAF769" w14:textId="06243EFE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5B0394">
        <w:rPr>
          <w:rFonts w:ascii="TH SarabunPSK" w:hAnsi="TH SarabunPSK" w:cs="TH SarabunPSK" w:hint="cs"/>
          <w:sz w:val="32"/>
          <w:szCs w:val="32"/>
        </w:rPr>
        <w:t>1</w:t>
      </w:r>
      <w:r w:rsidR="005B09C1">
        <w:rPr>
          <w:rFonts w:ascii="TH SarabunPSK" w:hAnsi="TH SarabunPSK" w:cs="TH SarabunPSK" w:hint="cs"/>
          <w:sz w:val="32"/>
          <w:szCs w:val="32"/>
          <w:cs/>
        </w:rPr>
        <w:t>2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สามารถแจ้งเตือนการรับพัสดุ</w:t>
      </w:r>
    </w:p>
    <w:p w14:paraId="06F235B7" w14:textId="5DF1E376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5B0394">
        <w:rPr>
          <w:rFonts w:ascii="TH SarabunPSK" w:hAnsi="TH SarabunPSK" w:cs="TH SarabunPSK" w:hint="cs"/>
          <w:sz w:val="32"/>
          <w:szCs w:val="32"/>
        </w:rPr>
        <w:t>1</w:t>
      </w:r>
      <w:r w:rsidR="005B09C1">
        <w:rPr>
          <w:rFonts w:ascii="TH SarabunPSK" w:hAnsi="TH SarabunPSK" w:cs="TH SarabunPSK" w:hint="cs"/>
          <w:sz w:val="32"/>
          <w:szCs w:val="32"/>
          <w:cs/>
        </w:rPr>
        <w:t>3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สามารถตรวจสอบการย้ายห้อง</w:t>
      </w:r>
    </w:p>
    <w:p w14:paraId="1503544C" w14:textId="336A237C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1</w:t>
      </w:r>
      <w:r w:rsidR="005B09C1">
        <w:rPr>
          <w:rFonts w:ascii="TH SarabunPSK" w:hAnsi="TH SarabunPSK" w:cs="TH SarabunPSK" w:hint="cs"/>
          <w:sz w:val="32"/>
          <w:szCs w:val="32"/>
          <w:cs/>
        </w:rPr>
        <w:t>4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) สามารถรับเรื่องร้องเรียนของผู้ใช้</w:t>
      </w:r>
    </w:p>
    <w:p w14:paraId="3BC59E88" w14:textId="769EACB2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              1</w:t>
      </w:r>
      <w:r w:rsidR="005B09C1">
        <w:rPr>
          <w:rFonts w:ascii="TH SarabunPSK" w:hAnsi="TH SarabunPSK" w:cs="TH SarabunPSK" w:hint="cs"/>
          <w:sz w:val="32"/>
          <w:szCs w:val="32"/>
          <w:cs/>
        </w:rPr>
        <w:t>5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) สามารถดูรายงานสรุปของหอพัก</w:t>
      </w:r>
    </w:p>
    <w:p w14:paraId="1B8B961F" w14:textId="6FB0CCDA" w:rsidR="00E4521D" w:rsidRPr="003127BB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sz w:val="32"/>
          <w:szCs w:val="32"/>
        </w:rPr>
        <w:t xml:space="preserve">             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5B0394">
        <w:rPr>
          <w:rFonts w:ascii="TH SarabunPSK" w:hAnsi="TH SarabunPSK" w:cs="TH SarabunPSK" w:hint="cs"/>
          <w:sz w:val="32"/>
          <w:szCs w:val="32"/>
        </w:rPr>
        <w:t>1</w:t>
      </w:r>
      <w:r w:rsidR="005B09C1">
        <w:rPr>
          <w:rFonts w:ascii="TH SarabunPSK" w:hAnsi="TH SarabunPSK" w:cs="TH SarabunPSK" w:hint="cs"/>
          <w:sz w:val="32"/>
          <w:szCs w:val="32"/>
          <w:cs/>
        </w:rPr>
        <w:t>6</w:t>
      </w:r>
      <w:r w:rsidRPr="005B03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B0394">
        <w:rPr>
          <w:rFonts w:ascii="TH SarabunPSK" w:hAnsi="TH SarabunPSK" w:cs="TH SarabunPSK" w:hint="cs"/>
          <w:sz w:val="32"/>
          <w:szCs w:val="32"/>
          <w:cs/>
        </w:rPr>
        <w:t>สามารถตรวจสอบการย้ายออก</w:t>
      </w:r>
    </w:p>
    <w:p w14:paraId="550ADC5B" w14:textId="1941D0A3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1.3.1.2 พนักงานหอพัก</w:t>
      </w:r>
    </w:p>
    <w:p w14:paraId="1CB478A3" w14:textId="1EDE164F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A33DFA">
        <w:rPr>
          <w:rFonts w:ascii="TH SarabunPSK" w:hAnsi="TH SarabunPSK" w:cs="TH SarabunPSK"/>
          <w:sz w:val="32"/>
          <w:szCs w:val="32"/>
          <w:cs/>
        </w:rPr>
        <w:t>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5284B611" w14:textId="352AD7EA" w:rsidR="00E4521D" w:rsidRPr="00A33DFA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สามารถเข้าสู่ระบบ</w:t>
      </w:r>
    </w:p>
    <w:p w14:paraId="48499480" w14:textId="49264A6C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3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จัดการประเภทห้องพัก</w:t>
      </w:r>
    </w:p>
    <w:p w14:paraId="49D2C2AC" w14:textId="4D09038C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4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ค้นหาห้องว่าง</w:t>
      </w:r>
    </w:p>
    <w:p w14:paraId="358327F6" w14:textId="34C077CA" w:rsidR="00E4521D" w:rsidRPr="00A33DFA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5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สามารถบันทึกค่ามัดจำการจอง</w:t>
      </w:r>
    </w:p>
    <w:p w14:paraId="03A0DC4A" w14:textId="038DD85D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6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แจ้งเตือนค่า</w:t>
      </w:r>
      <w:r w:rsidR="009B4D7C">
        <w:rPr>
          <w:rFonts w:ascii="TH SarabunPSK" w:hAnsi="TH SarabunPSK" w:cs="TH SarabunPSK" w:hint="cs"/>
          <w:sz w:val="32"/>
          <w:szCs w:val="32"/>
          <w:cs/>
        </w:rPr>
        <w:t>น้ำ ค่าไฟ และค่าห้อง</w:t>
      </w:r>
      <w:r>
        <w:rPr>
          <w:rFonts w:ascii="TH SarabunPSK" w:hAnsi="TH SarabunPSK" w:cs="TH SarabunPSK" w:hint="cs"/>
          <w:sz w:val="32"/>
          <w:szCs w:val="32"/>
          <w:cs/>
        </w:rPr>
        <w:t>พัก</w:t>
      </w:r>
    </w:p>
    <w:p w14:paraId="4D2FC724" w14:textId="437E3345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7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สามารถเปลี่ยนสถานะห้อง</w:t>
      </w:r>
    </w:p>
    <w:p w14:paraId="3CF79C20" w14:textId="3729452C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8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ตรวจสอบข้อมูลห้องของผู้ใช้</w:t>
      </w:r>
    </w:p>
    <w:p w14:paraId="022D4E9F" w14:textId="51A02EEB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สามารถจัดการสัญญาการเช่า</w:t>
      </w:r>
    </w:p>
    <w:p w14:paraId="1F2DD8D2" w14:textId="056A2141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สามารถตรวจสอบการแจ้งซ่อม</w:t>
      </w:r>
    </w:p>
    <w:p w14:paraId="3CE3A677" w14:textId="51DBC962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3127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751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ตรวจสอบรายการแจ้งซ่อม</w:t>
      </w:r>
    </w:p>
    <w:p w14:paraId="0475FA3A" w14:textId="302E2C90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62751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สามารถเปลี่ยนสถานะแจ้งซ่อม</w:t>
      </w:r>
    </w:p>
    <w:p w14:paraId="3D0D3220" w14:textId="4747A3A5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33DFA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62751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แจ้งใบเสร็จค่า</w:t>
      </w:r>
      <w:r w:rsidR="009B4D7C">
        <w:rPr>
          <w:rFonts w:ascii="TH SarabunPSK" w:hAnsi="TH SarabunPSK" w:cs="TH SarabunPSK" w:hint="cs"/>
          <w:sz w:val="32"/>
          <w:szCs w:val="32"/>
          <w:cs/>
        </w:rPr>
        <w:t>น้ำ ค่าไฟ และค่าห้อง</w:t>
      </w:r>
      <w:r w:rsidR="00627517">
        <w:rPr>
          <w:rFonts w:ascii="TH SarabunPSK" w:hAnsi="TH SarabunPSK" w:cs="TH SarabunPSK" w:hint="cs"/>
          <w:sz w:val="32"/>
          <w:szCs w:val="32"/>
          <w:cs/>
        </w:rPr>
        <w:t>พัก</w:t>
      </w:r>
    </w:p>
    <w:p w14:paraId="0AB35540" w14:textId="64E4B6A6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</w:t>
      </w:r>
      <w:r w:rsidR="0062751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สามารถแจ้งเตือนการรับพัสดุ</w:t>
      </w:r>
    </w:p>
    <w:p w14:paraId="4FBB9DD0" w14:textId="5E88DB8B" w:rsidR="00627517" w:rsidRDefault="00627517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1.3.1.3 ลูกค้า</w:t>
      </w:r>
    </w:p>
    <w:p w14:paraId="435B4D4C" w14:textId="0BA489EC" w:rsidR="00627517" w:rsidRDefault="00627517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1) สามารถตรวจสอบประเภทห้องพัก</w:t>
      </w:r>
    </w:p>
    <w:p w14:paraId="58E5E785" w14:textId="4114EF5B" w:rsidR="00627517" w:rsidRDefault="00627517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2) สามารถค้</w:t>
      </w:r>
      <w:r w:rsidR="008642FC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หาห้องว่าง</w:t>
      </w:r>
    </w:p>
    <w:p w14:paraId="18ED78C1" w14:textId="0A1F9A17" w:rsidR="00627517" w:rsidRPr="003127BB" w:rsidRDefault="00627517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3) สามารถจองห้องพัก</w:t>
      </w:r>
    </w:p>
    <w:p w14:paraId="1CDA3060" w14:textId="5541958F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B0394">
        <w:rPr>
          <w:rFonts w:ascii="TH SarabunPSK" w:hAnsi="TH SarabunPSK" w:cs="TH SarabunPSK" w:hint="cs"/>
          <w:b/>
          <w:bCs/>
          <w:sz w:val="36"/>
          <w:szCs w:val="36"/>
        </w:rPr>
        <w:tab/>
      </w:r>
      <w:r w:rsidRPr="005B0394">
        <w:rPr>
          <w:rFonts w:ascii="TH SarabunPSK" w:hAnsi="TH SarabunPSK" w:cs="TH SarabunPSK" w:hint="cs"/>
          <w:sz w:val="32"/>
          <w:szCs w:val="32"/>
        </w:rPr>
        <w:t>1.3.2</w:t>
      </w:r>
      <w:r w:rsidRPr="005B0394">
        <w:rPr>
          <w:rFonts w:ascii="TH SarabunPSK" w:hAnsi="TH SarabunPSK" w:cs="TH SarabunPSK" w:hint="cs"/>
          <w:sz w:val="32"/>
          <w:szCs w:val="32"/>
        </w:rPr>
        <w:tab/>
      </w:r>
      <w:r w:rsidR="009B4D7C">
        <w:rPr>
          <w:rFonts w:ascii="TH SarabunPSK" w:hAnsi="TH SarabunPSK" w:cs="TH SarabunPSK"/>
          <w:sz w:val="32"/>
          <w:szCs w:val="32"/>
        </w:rPr>
        <w:t>M</w:t>
      </w:r>
      <w:r w:rsidRPr="005B0394">
        <w:rPr>
          <w:rFonts w:ascii="TH SarabunPSK" w:hAnsi="TH SarabunPSK" w:cs="TH SarabunPSK"/>
          <w:sz w:val="32"/>
          <w:szCs w:val="32"/>
        </w:rPr>
        <w:t xml:space="preserve">obile </w:t>
      </w:r>
      <w:r w:rsidR="009B4D7C">
        <w:rPr>
          <w:rFonts w:ascii="TH SarabunPSK" w:hAnsi="TH SarabunPSK" w:cs="TH SarabunPSK"/>
          <w:sz w:val="32"/>
          <w:szCs w:val="32"/>
        </w:rPr>
        <w:t>A</w:t>
      </w:r>
      <w:r w:rsidRPr="005B0394">
        <w:rPr>
          <w:rFonts w:ascii="TH SarabunPSK" w:hAnsi="TH SarabunPSK" w:cs="TH SarabunPSK"/>
          <w:sz w:val="32"/>
          <w:szCs w:val="32"/>
        </w:rPr>
        <w:t>pplication</w:t>
      </w:r>
    </w:p>
    <w:p w14:paraId="797E8839" w14:textId="391B11DB" w:rsidR="00E4521D" w:rsidRPr="005B0394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1.3.2.1 </w:t>
      </w:r>
      <w:r w:rsidR="00627517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14:paraId="063CD923" w14:textId="01C8268A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</w:t>
      </w:r>
      <w:r w:rsidR="006275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33DFA">
        <w:rPr>
          <w:rFonts w:ascii="TH SarabunPSK" w:hAnsi="TH SarabunPSK" w:cs="TH SarabunPSK"/>
          <w:sz w:val="32"/>
          <w:szCs w:val="32"/>
          <w:cs/>
        </w:rPr>
        <w:t>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สามารถสมัครสมาชิก</w:t>
      </w:r>
    </w:p>
    <w:p w14:paraId="6762D2E1" w14:textId="1D677A1C" w:rsidR="00E4521D" w:rsidRPr="00A33DFA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Pr="00A33DFA">
        <w:rPr>
          <w:rFonts w:ascii="TH SarabunPSK" w:hAnsi="TH SarabunPSK" w:cs="TH SarabunPSK"/>
          <w:sz w:val="32"/>
          <w:szCs w:val="32"/>
          <w:cs/>
        </w:rPr>
        <w:t>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สามารถเข้าสู่ระบบ</w:t>
      </w:r>
    </w:p>
    <w:p w14:paraId="5540E04C" w14:textId="25363986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ตรวจสอบประเภทห้อง</w:t>
      </w:r>
      <w:r w:rsidR="00627517">
        <w:rPr>
          <w:rFonts w:ascii="TH SarabunPSK" w:hAnsi="TH SarabunPSK" w:cs="TH SarabunPSK" w:hint="cs"/>
          <w:sz w:val="32"/>
          <w:szCs w:val="32"/>
          <w:cs/>
        </w:rPr>
        <w:t>พัก</w:t>
      </w:r>
    </w:p>
    <w:p w14:paraId="34E9A64A" w14:textId="18AC4164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ค้นหาห้องว่าง</w:t>
      </w:r>
    </w:p>
    <w:p w14:paraId="66C0E243" w14:textId="7433D8AC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แจ้งรายการซ่อม</w:t>
      </w:r>
    </w:p>
    <w:p w14:paraId="10B51EC7" w14:textId="184AB3EC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33DF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ตรวจสอบค่า</w:t>
      </w:r>
      <w:r w:rsidR="009B4D7C">
        <w:rPr>
          <w:rFonts w:ascii="TH SarabunPSK" w:hAnsi="TH SarabunPSK" w:cs="TH SarabunPSK" w:hint="cs"/>
          <w:sz w:val="32"/>
          <w:szCs w:val="32"/>
          <w:cs/>
        </w:rPr>
        <w:t>น้ำ ค่าไฟ และค่าห้อง</w:t>
      </w:r>
      <w:r>
        <w:rPr>
          <w:rFonts w:ascii="TH SarabunPSK" w:hAnsi="TH SarabunPSK" w:cs="TH SarabunPSK" w:hint="cs"/>
          <w:sz w:val="32"/>
          <w:szCs w:val="32"/>
          <w:cs/>
        </w:rPr>
        <w:t>พัก</w:t>
      </w:r>
    </w:p>
    <w:p w14:paraId="0F6A7B22" w14:textId="40EFE3E1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8) สามารถตรวจสอบใบเสร็จค่า</w:t>
      </w:r>
      <w:r w:rsidR="009B4D7C">
        <w:rPr>
          <w:rFonts w:ascii="TH SarabunPSK" w:hAnsi="TH SarabunPSK" w:cs="TH SarabunPSK" w:hint="cs"/>
          <w:sz w:val="32"/>
          <w:szCs w:val="32"/>
          <w:cs/>
        </w:rPr>
        <w:t>น้ำ ค่าไฟ และค่าห้อง</w:t>
      </w:r>
      <w:r>
        <w:rPr>
          <w:rFonts w:ascii="TH SarabunPSK" w:hAnsi="TH SarabunPSK" w:cs="TH SarabunPSK" w:hint="cs"/>
          <w:sz w:val="32"/>
          <w:szCs w:val="32"/>
          <w:cs/>
        </w:rPr>
        <w:t>พัก</w:t>
      </w:r>
    </w:p>
    <w:p w14:paraId="03027BBB" w14:textId="068C6901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A33DF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</w:t>
      </w:r>
      <w:r>
        <w:rPr>
          <w:rFonts w:ascii="TH SarabunPSK" w:hAnsi="TH SarabunPSK" w:cs="TH SarabunPSK" w:hint="cs"/>
          <w:sz w:val="32"/>
          <w:szCs w:val="32"/>
          <w:cs/>
        </w:rPr>
        <w:t>รถแจ้งย้ายห้อง</w:t>
      </w:r>
    </w:p>
    <w:p w14:paraId="11516724" w14:textId="4F6D8D3E" w:rsidR="00E4521D" w:rsidRDefault="00E4521D" w:rsidP="00E4521D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10</w:t>
      </w:r>
      <w:r w:rsidRPr="00A33DFA">
        <w:rPr>
          <w:rFonts w:ascii="TH SarabunPSK" w:hAnsi="TH SarabunPSK" w:cs="TH SarabunPSK"/>
          <w:sz w:val="32"/>
          <w:szCs w:val="32"/>
          <w:cs/>
        </w:rPr>
        <w:t>)</w:t>
      </w:r>
      <w:r w:rsidRPr="00A33DFA">
        <w:rPr>
          <w:rFonts w:ascii="TH SarabunPSK" w:hAnsi="TH SarabunPSK" w:cs="TH SarabunPSK"/>
          <w:sz w:val="32"/>
          <w:szCs w:val="32"/>
        </w:rPr>
        <w:t xml:space="preserve">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ร้องเรียน</w:t>
      </w:r>
      <w:bookmarkStart w:id="0" w:name="_GoBack"/>
      <w:bookmarkEnd w:id="0"/>
    </w:p>
    <w:p w14:paraId="7AEE7804" w14:textId="3BB2818D" w:rsidR="00E4521D" w:rsidRPr="005B0394" w:rsidRDefault="00E4521D" w:rsidP="00E4521D">
      <w:pPr>
        <w:tabs>
          <w:tab w:val="left" w:pos="720"/>
          <w:tab w:val="left" w:pos="1276"/>
          <w:tab w:val="left" w:pos="217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11) สามารถแจ้งย้ายออก</w:t>
      </w:r>
    </w:p>
    <w:p w14:paraId="297F1B2E" w14:textId="77777777" w:rsidR="00E4521D" w:rsidRPr="00E4521D" w:rsidRDefault="00E4521D" w:rsidP="00E4521D">
      <w:pPr>
        <w:tabs>
          <w:tab w:val="left" w:pos="540"/>
          <w:tab w:val="left" w:pos="1080"/>
          <w:tab w:val="left" w:pos="2170"/>
        </w:tabs>
        <w:rPr>
          <w:rFonts w:ascii="TH SarabunPSK" w:hAnsi="TH SarabunPSK" w:cs="TH SarabunPSK"/>
          <w:szCs w:val="24"/>
        </w:rPr>
      </w:pPr>
    </w:p>
    <w:p w14:paraId="0C427294" w14:textId="77777777" w:rsidR="00E4521D" w:rsidRPr="005B0394" w:rsidRDefault="00E4521D" w:rsidP="00E4521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</w:rPr>
        <w:t xml:space="preserve">1.4 </w:t>
      </w:r>
      <w:r w:rsidRPr="005B0394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6C325A73" w14:textId="77777777" w:rsidR="00E4521D" w:rsidRDefault="00E4521D" w:rsidP="00E4521D">
      <w:pPr>
        <w:tabs>
          <w:tab w:val="left" w:pos="540"/>
        </w:tabs>
        <w:jc w:val="thaiDistribute"/>
        <w:rPr>
          <w:rFonts w:ascii="TH SarabunPSK" w:hAnsi="TH SarabunPSK" w:cs="TH SarabunPSK"/>
          <w:szCs w:val="32"/>
          <w:cs/>
        </w:rPr>
      </w:pPr>
      <w:r w:rsidRPr="005B0394">
        <w:rPr>
          <w:rFonts w:ascii="TH SarabunPSK" w:hAnsi="TH SarabunPSK" w:cs="TH SarabunPSK" w:hint="cs"/>
          <w:sz w:val="32"/>
          <w:szCs w:val="32"/>
        </w:rPr>
        <w:tab/>
      </w:r>
      <w:r w:rsidRPr="000C077A">
        <w:rPr>
          <w:rFonts w:ascii="Angsana New" w:hAnsi="Angsana New"/>
          <w:sz w:val="32"/>
          <w:szCs w:val="32"/>
        </w:rPr>
        <w:tab/>
      </w:r>
      <w:r w:rsidRPr="00A33DFA">
        <w:rPr>
          <w:rFonts w:ascii="TH SarabunPSK" w:hAnsi="TH SarabunPSK" w:cs="TH SarabunPSK"/>
          <w:szCs w:val="32"/>
          <w:cs/>
        </w:rPr>
        <w:t>1.</w:t>
      </w:r>
      <w:r>
        <w:rPr>
          <w:rFonts w:ascii="TH SarabunPSK" w:hAnsi="TH SarabunPSK" w:cs="TH SarabunPSK" w:hint="cs"/>
          <w:szCs w:val="32"/>
          <w:cs/>
        </w:rPr>
        <w:t>4</w:t>
      </w:r>
      <w:r w:rsidRPr="00A33DFA">
        <w:rPr>
          <w:rFonts w:ascii="TH SarabunPSK" w:hAnsi="TH SarabunPSK" w:cs="TH SarabunPSK"/>
          <w:szCs w:val="32"/>
          <w:cs/>
        </w:rPr>
        <w:t>.</w:t>
      </w:r>
      <w:r>
        <w:rPr>
          <w:rFonts w:ascii="TH SarabunPSK" w:hAnsi="TH SarabunPSK" w:cs="TH SarabunPSK" w:hint="cs"/>
          <w:szCs w:val="32"/>
          <w:cs/>
        </w:rPr>
        <w:t>1 ลดความผิดพลาดของการจอง เช่า แจ้งซ่อม และแจ้งใบเสร็จ</w:t>
      </w:r>
    </w:p>
    <w:p w14:paraId="62C4E0F1" w14:textId="77777777" w:rsidR="00E4521D" w:rsidRDefault="00E4521D" w:rsidP="00E4521D">
      <w:pPr>
        <w:tabs>
          <w:tab w:val="left" w:pos="540"/>
        </w:tabs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       </w:t>
      </w:r>
      <w:r w:rsidRPr="000C077A">
        <w:rPr>
          <w:rFonts w:ascii="Angsana New" w:hAnsi="Angsana New"/>
          <w:sz w:val="32"/>
          <w:szCs w:val="32"/>
        </w:rPr>
        <w:tab/>
      </w:r>
      <w:r w:rsidRPr="000C077A">
        <w:rPr>
          <w:rFonts w:ascii="Angsana New" w:hAnsi="Angsana New"/>
          <w:sz w:val="32"/>
          <w:szCs w:val="32"/>
        </w:rPr>
        <w:tab/>
      </w:r>
      <w:r>
        <w:rPr>
          <w:rFonts w:ascii="TH SarabunPSK" w:hAnsi="TH SarabunPSK" w:cs="TH SarabunPSK" w:hint="cs"/>
          <w:szCs w:val="32"/>
          <w:cs/>
        </w:rPr>
        <w:t xml:space="preserve">1.4.2 อำนวยความสะดวกในการจอง เช่า แจ้งซ่อม และแจ้งใบเสร็จ </w:t>
      </w:r>
    </w:p>
    <w:p w14:paraId="35F65E6F" w14:textId="279D8142" w:rsidR="00E4521D" w:rsidRDefault="00E4521D" w:rsidP="00E4521D">
      <w:pPr>
        <w:tabs>
          <w:tab w:val="left" w:pos="540"/>
        </w:tabs>
        <w:jc w:val="thaiDistribute"/>
        <w:rPr>
          <w:rFonts w:ascii="TH SarabunPSK" w:hAnsi="TH SarabunPSK" w:cs="TH SarabunPSK" w:hint="cs"/>
          <w:szCs w:val="32"/>
          <w:cs/>
        </w:rPr>
      </w:pPr>
      <w:r>
        <w:rPr>
          <w:rFonts w:ascii="TH SarabunPSK" w:hAnsi="TH SarabunPSK" w:cs="TH SarabunPSK" w:hint="cs"/>
          <w:szCs w:val="32"/>
          <w:cs/>
        </w:rPr>
        <w:t xml:space="preserve">       </w:t>
      </w:r>
      <w:r w:rsidRPr="000C077A">
        <w:rPr>
          <w:rFonts w:ascii="Angsana New" w:hAnsi="Angsana New"/>
          <w:sz w:val="32"/>
          <w:szCs w:val="32"/>
        </w:rPr>
        <w:tab/>
      </w:r>
      <w:r w:rsidRPr="000C077A">
        <w:rPr>
          <w:rFonts w:ascii="Angsana New" w:hAnsi="Angsana New"/>
          <w:sz w:val="32"/>
          <w:szCs w:val="32"/>
        </w:rPr>
        <w:tab/>
      </w:r>
      <w:r>
        <w:rPr>
          <w:rFonts w:ascii="TH SarabunPSK" w:hAnsi="TH SarabunPSK" w:cs="TH SarabunPSK" w:hint="cs"/>
          <w:szCs w:val="32"/>
          <w:cs/>
        </w:rPr>
        <w:t>1.4.3 ลดการใช้กระดาษ เช่น ใบเสร็จค่าน้ำ ค่าไฟ ค่าห้อง</w:t>
      </w:r>
      <w:r w:rsidR="006F783C">
        <w:rPr>
          <w:rFonts w:ascii="TH SarabunPSK" w:hAnsi="TH SarabunPSK" w:cs="TH SarabunPSK" w:hint="cs"/>
          <w:szCs w:val="32"/>
          <w:cs/>
        </w:rPr>
        <w:t xml:space="preserve"> ฯลฯ</w:t>
      </w:r>
    </w:p>
    <w:p w14:paraId="6F413EEC" w14:textId="77777777" w:rsidR="00DC1123" w:rsidRPr="00E4521D" w:rsidRDefault="00DC1123" w:rsidP="00DC112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Cs w:val="24"/>
        </w:rPr>
      </w:pPr>
    </w:p>
    <w:p w14:paraId="3517D58D" w14:textId="77777777" w:rsidR="00DC1123" w:rsidRPr="004D4754" w:rsidRDefault="00DC1123" w:rsidP="00DC112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r w:rsidRPr="004D4754">
        <w:rPr>
          <w:rFonts w:ascii="TH SarabunPSK" w:eastAsia="Verdana" w:hAnsi="TH SarabunPSK" w:cs="TH SarabunPSK"/>
          <w:b/>
          <w:bCs/>
          <w:sz w:val="36"/>
          <w:szCs w:val="36"/>
        </w:rPr>
        <w:t xml:space="preserve">1.5 </w:t>
      </w:r>
      <w:r w:rsidRPr="004D4754">
        <w:rPr>
          <w:rFonts w:ascii="TH SarabunPSK" w:eastAsia="Verdana" w:hAnsi="TH SarabunPSK" w:cs="TH SarabunPSK"/>
          <w:b/>
          <w:bCs/>
          <w:sz w:val="36"/>
          <w:szCs w:val="36"/>
          <w:cs/>
        </w:rPr>
        <w:t>เครื่องมือที่ใช้</w:t>
      </w:r>
    </w:p>
    <w:p w14:paraId="6E6858C3" w14:textId="77777777" w:rsidR="00DC1123" w:rsidRPr="004D4754" w:rsidRDefault="00DC1123" w:rsidP="00DC112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D4754">
        <w:rPr>
          <w:rFonts w:ascii="TH SarabunPSK" w:hAnsi="TH SarabunPSK" w:cs="TH SarabunPSK"/>
          <w:sz w:val="32"/>
          <w:szCs w:val="32"/>
        </w:rPr>
        <w:tab/>
        <w:t>1.5.1</w:t>
      </w:r>
      <w:r w:rsidRPr="004D4754">
        <w:rPr>
          <w:rFonts w:ascii="TH SarabunPSK" w:hAnsi="TH SarabunPSK" w:cs="TH SarabunPSK"/>
          <w:sz w:val="32"/>
          <w:szCs w:val="32"/>
        </w:rPr>
        <w:tab/>
      </w:r>
      <w:r w:rsidRPr="004D4754">
        <w:rPr>
          <w:rFonts w:ascii="TH SarabunPSK" w:hAnsi="TH SarabunPSK" w:cs="TH SarabunPSK"/>
          <w:sz w:val="32"/>
          <w:szCs w:val="32"/>
          <w:cs/>
        </w:rPr>
        <w:t>ฮาร์ดแวร์</w:t>
      </w:r>
    </w:p>
    <w:p w14:paraId="1D927266" w14:textId="4DD898BB" w:rsidR="00DC1123" w:rsidRPr="00900856" w:rsidRDefault="00DC1123" w:rsidP="00900856">
      <w:pPr>
        <w:tabs>
          <w:tab w:val="left" w:pos="720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4754">
        <w:rPr>
          <w:rFonts w:ascii="TH SarabunPSK" w:hAnsi="TH SarabunPSK" w:cs="TH SarabunPSK"/>
          <w:sz w:val="32"/>
          <w:szCs w:val="32"/>
        </w:rPr>
        <w:tab/>
      </w:r>
      <w:r w:rsidRPr="004D4754">
        <w:rPr>
          <w:rFonts w:ascii="TH SarabunPSK" w:hAnsi="TH SarabunPSK" w:cs="TH SarabunPSK"/>
          <w:sz w:val="32"/>
          <w:szCs w:val="32"/>
        </w:rPr>
        <w:tab/>
        <w:t>1</w:t>
      </w:r>
      <w:r w:rsidR="00E861C1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900856" w:rsidRPr="00900856">
        <w:rPr>
          <w:rFonts w:ascii="TH SarabunPSK" w:hAnsi="TH SarabunPSK" w:cs="TH SarabunPSK"/>
          <w:sz w:val="32"/>
          <w:szCs w:val="32"/>
          <w:cs/>
        </w:rPr>
        <w:t>คอมพิวเตอร์</w:t>
      </w:r>
      <w:r w:rsidR="009775F7">
        <w:rPr>
          <w:rFonts w:ascii="TH SarabunPSK" w:hAnsi="TH SarabunPSK" w:cs="TH SarabunPSK" w:hint="cs"/>
          <w:sz w:val="32"/>
          <w:szCs w:val="32"/>
          <w:cs/>
        </w:rPr>
        <w:t>โ</w:t>
      </w:r>
      <w:proofErr w:type="spellStart"/>
      <w:r w:rsidR="009775F7">
        <w:rPr>
          <w:rFonts w:ascii="TH SarabunPSK" w:hAnsi="TH SarabunPSK" w:cs="TH SarabunPSK"/>
          <w:sz w:val="32"/>
          <w:szCs w:val="32"/>
        </w:rPr>
        <w:t>น็</w:t>
      </w:r>
      <w:proofErr w:type="spellEnd"/>
      <w:r w:rsidR="00900856" w:rsidRPr="00900856">
        <w:rPr>
          <w:rFonts w:ascii="TH SarabunPSK" w:hAnsi="TH SarabunPSK" w:cs="TH SarabunPSK"/>
          <w:sz w:val="32"/>
          <w:szCs w:val="32"/>
          <w:cs/>
        </w:rPr>
        <w:t>ตบุ๊ค (</w:t>
      </w:r>
      <w:r w:rsidR="00900856" w:rsidRPr="00900856">
        <w:rPr>
          <w:rFonts w:ascii="TH SarabunPSK" w:hAnsi="TH SarabunPSK" w:cs="TH SarabunPSK"/>
          <w:sz w:val="32"/>
          <w:szCs w:val="32"/>
        </w:rPr>
        <w:t>Notebook Computer)</w:t>
      </w:r>
    </w:p>
    <w:p w14:paraId="1F3E4090" w14:textId="77777777" w:rsidR="00627517" w:rsidRDefault="00DC1123" w:rsidP="00DC112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</w:rPr>
        <w:tab/>
      </w:r>
    </w:p>
    <w:p w14:paraId="49ED2631" w14:textId="77777777" w:rsidR="00627517" w:rsidRDefault="00627517" w:rsidP="00DC112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63B7EBC" w14:textId="4717678C" w:rsidR="00DC1123" w:rsidRPr="004D4754" w:rsidRDefault="00627517" w:rsidP="00DC112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</w:t>
      </w:r>
      <w:r w:rsidR="00DC1123" w:rsidRPr="004D4754">
        <w:rPr>
          <w:rFonts w:ascii="TH SarabunPSK" w:hAnsi="TH SarabunPSK" w:cs="TH SarabunPSK"/>
          <w:sz w:val="32"/>
          <w:szCs w:val="32"/>
        </w:rPr>
        <w:t>1.5.2</w:t>
      </w:r>
      <w:r w:rsidR="00DC1123" w:rsidRPr="004D4754">
        <w:rPr>
          <w:rFonts w:ascii="TH SarabunPSK" w:hAnsi="TH SarabunPSK" w:cs="TH SarabunPSK"/>
          <w:sz w:val="32"/>
          <w:szCs w:val="32"/>
        </w:rPr>
        <w:tab/>
      </w:r>
      <w:r w:rsidR="00DC1123" w:rsidRPr="004D4754">
        <w:rPr>
          <w:rFonts w:ascii="TH SarabunPSK" w:hAnsi="TH SarabunPSK" w:cs="TH SarabunPSK"/>
          <w:sz w:val="32"/>
          <w:szCs w:val="32"/>
          <w:cs/>
        </w:rPr>
        <w:t>ซอฟต์แวร์</w:t>
      </w:r>
    </w:p>
    <w:p w14:paraId="0379B74F" w14:textId="548C0FFB" w:rsidR="00DC1123" w:rsidRPr="004D4754" w:rsidRDefault="00DC1123" w:rsidP="00DC112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D4754">
        <w:rPr>
          <w:rFonts w:ascii="TH SarabunPSK" w:hAnsi="TH SarabunPSK" w:cs="TH SarabunPSK"/>
          <w:sz w:val="32"/>
          <w:szCs w:val="32"/>
        </w:rPr>
        <w:lastRenderedPageBreak/>
        <w:tab/>
      </w:r>
      <w:r w:rsidRPr="004D4754">
        <w:rPr>
          <w:rFonts w:ascii="TH SarabunPSK" w:hAnsi="TH SarabunPSK" w:cs="TH SarabunPSK"/>
          <w:sz w:val="32"/>
          <w:szCs w:val="32"/>
        </w:rPr>
        <w:tab/>
        <w:t>1)</w:t>
      </w:r>
      <w:r w:rsidR="00E861C1">
        <w:rPr>
          <w:rFonts w:ascii="TH SarabunPSK" w:hAnsi="TH SarabunPSK" w:cs="TH SarabunPSK"/>
          <w:sz w:val="32"/>
          <w:szCs w:val="32"/>
        </w:rPr>
        <w:t xml:space="preserve"> Visual Studio</w:t>
      </w:r>
      <w:r w:rsidR="00B145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564">
        <w:rPr>
          <w:rFonts w:ascii="TH SarabunPSK" w:hAnsi="TH SarabunPSK" w:cs="TH SarabunPSK"/>
          <w:sz w:val="32"/>
          <w:szCs w:val="32"/>
        </w:rPr>
        <w:t>Code</w:t>
      </w:r>
      <w:r w:rsidR="00900856">
        <w:rPr>
          <w:rFonts w:ascii="TH SarabunPSK" w:hAnsi="TH SarabunPSK" w:cs="TH SarabunPSK"/>
          <w:sz w:val="32"/>
          <w:szCs w:val="32"/>
        </w:rPr>
        <w:t xml:space="preserve"> </w:t>
      </w:r>
      <w:r w:rsidR="00900856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ใช้สำหรับพัฒนา </w:t>
      </w:r>
      <w:r w:rsidR="00900856">
        <w:rPr>
          <w:rFonts w:ascii="TH SarabunPSK" w:hAnsi="TH SarabunPSK" w:cs="TH SarabunPSK"/>
          <w:sz w:val="32"/>
          <w:szCs w:val="32"/>
        </w:rPr>
        <w:t xml:space="preserve">Web Application </w:t>
      </w:r>
      <w:r w:rsidR="00900856">
        <w:rPr>
          <w:rFonts w:ascii="TH SarabunPSK" w:hAnsi="TH SarabunPSK" w:cs="TH SarabunPSK" w:hint="cs"/>
          <w:sz w:val="32"/>
          <w:szCs w:val="32"/>
          <w:cs/>
        </w:rPr>
        <w:t>ด้วยภาษา</w:t>
      </w:r>
      <w:r w:rsidR="00900856">
        <w:rPr>
          <w:rFonts w:ascii="TH SarabunPSK" w:hAnsi="TH SarabunPSK" w:cs="TH SarabunPSK"/>
          <w:sz w:val="32"/>
          <w:szCs w:val="32"/>
        </w:rPr>
        <w:t xml:space="preserve"> PHP</w:t>
      </w:r>
    </w:p>
    <w:p w14:paraId="6F7A1056" w14:textId="16CB2220" w:rsidR="00DC1123" w:rsidRDefault="00DC1123" w:rsidP="00DC1123">
      <w:pPr>
        <w:tabs>
          <w:tab w:val="left" w:pos="720"/>
          <w:tab w:val="left" w:pos="1215"/>
        </w:tabs>
        <w:jc w:val="thaiDistribute"/>
        <w:rPr>
          <w:rFonts w:ascii="TH SarabunPSK" w:eastAsia="Verdana" w:hAnsi="TH SarabunPSK" w:cs="TH SarabunPSK"/>
          <w:b/>
          <w:bCs/>
          <w:sz w:val="36"/>
          <w:szCs w:val="36"/>
        </w:rPr>
      </w:pPr>
      <w:r w:rsidRPr="004D4754">
        <w:rPr>
          <w:rFonts w:ascii="TH SarabunPSK" w:hAnsi="TH SarabunPSK" w:cs="TH SarabunPSK"/>
          <w:b/>
          <w:bCs/>
          <w:sz w:val="36"/>
          <w:szCs w:val="36"/>
        </w:rPr>
        <w:tab/>
      </w:r>
      <w:r w:rsidRPr="004D4754">
        <w:rPr>
          <w:rFonts w:ascii="TH SarabunPSK" w:hAnsi="TH SarabunPSK" w:cs="TH SarabunPSK"/>
          <w:sz w:val="32"/>
          <w:szCs w:val="32"/>
        </w:rPr>
        <w:tab/>
        <w:t>2)</w:t>
      </w:r>
      <w:r w:rsidR="00B145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564">
        <w:rPr>
          <w:rFonts w:ascii="TH SarabunPSK" w:hAnsi="TH SarabunPSK" w:cs="TH SarabunPSK"/>
          <w:sz w:val="32"/>
          <w:szCs w:val="32"/>
        </w:rPr>
        <w:t>Android Studi</w:t>
      </w:r>
      <w:r w:rsidR="00900856">
        <w:rPr>
          <w:rFonts w:ascii="TH SarabunPSK" w:hAnsi="TH SarabunPSK" w:cs="TH SarabunPSK"/>
          <w:sz w:val="32"/>
          <w:szCs w:val="32"/>
        </w:rPr>
        <w:t xml:space="preserve">o </w:t>
      </w:r>
      <w:r w:rsidR="00900856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ใช้สำหรับพัฒนา </w:t>
      </w:r>
      <w:r w:rsidR="00900856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5C1BA3">
        <w:rPr>
          <w:rFonts w:ascii="TH SarabunPSK" w:hAnsi="TH SarabunPSK" w:cs="TH SarabunPSK" w:hint="cs"/>
          <w:sz w:val="32"/>
          <w:szCs w:val="32"/>
          <w:cs/>
        </w:rPr>
        <w:t>ด้วยภาษา</w:t>
      </w:r>
      <w:r w:rsidR="00900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856">
        <w:rPr>
          <w:rFonts w:ascii="TH SarabunPSK" w:hAnsi="TH SarabunPSK" w:cs="TH SarabunPSK"/>
          <w:sz w:val="32"/>
          <w:szCs w:val="32"/>
        </w:rPr>
        <w:t>Java</w:t>
      </w:r>
    </w:p>
    <w:p w14:paraId="3BBC983D" w14:textId="77777777" w:rsidR="003127BB" w:rsidRPr="004D4754" w:rsidRDefault="003127BB" w:rsidP="00DC1123">
      <w:pPr>
        <w:tabs>
          <w:tab w:val="left" w:pos="720"/>
          <w:tab w:val="left" w:pos="1215"/>
        </w:tabs>
        <w:jc w:val="thaiDistribute"/>
        <w:rPr>
          <w:rFonts w:ascii="TH SarabunPSK" w:eastAsia="Verdana" w:hAnsi="TH SarabunPSK" w:cs="TH SarabunPSK" w:hint="cs"/>
          <w:b/>
          <w:bCs/>
          <w:sz w:val="36"/>
          <w:szCs w:val="36"/>
          <w:cs/>
        </w:rPr>
      </w:pPr>
    </w:p>
    <w:p w14:paraId="5F0377FD" w14:textId="77777777" w:rsidR="000C077A" w:rsidRPr="004D4754" w:rsidRDefault="000C077A" w:rsidP="000C077A">
      <w:pPr>
        <w:tabs>
          <w:tab w:val="left" w:pos="720"/>
          <w:tab w:val="left" w:pos="1215"/>
        </w:tabs>
        <w:jc w:val="thaiDistribute"/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r w:rsidRPr="004D4754">
        <w:rPr>
          <w:rFonts w:ascii="TH SarabunPSK" w:eastAsia="Verdana" w:hAnsi="TH SarabunPSK" w:cs="TH SarabunPSK"/>
          <w:b/>
          <w:bCs/>
          <w:sz w:val="36"/>
          <w:szCs w:val="36"/>
        </w:rPr>
        <w:t xml:space="preserve">1.6 </w:t>
      </w:r>
      <w:r w:rsidRPr="004D4754">
        <w:rPr>
          <w:rFonts w:ascii="TH SarabunPSK" w:eastAsia="Verdana" w:hAnsi="TH SarabunPSK" w:cs="TH SarabunPSK"/>
          <w:b/>
          <w:bCs/>
          <w:sz w:val="36"/>
          <w:szCs w:val="36"/>
          <w:cs/>
        </w:rPr>
        <w:t>ระยะเวลาในการดำเนินโครงการ</w:t>
      </w:r>
    </w:p>
    <w:p w14:paraId="231F0B90" w14:textId="77777777" w:rsidR="000C077A" w:rsidRPr="004D4754" w:rsidRDefault="000C077A" w:rsidP="000C077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0B674E" w14:textId="7B715490" w:rsidR="00DC1123" w:rsidRDefault="005C1BA3" w:rsidP="005C1BA3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0C077A" w:rsidRPr="004D475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0C077A" w:rsidRPr="004D4754">
        <w:rPr>
          <w:rFonts w:ascii="TH SarabunPSK" w:hAnsi="TH SarabunPSK" w:cs="TH SarabunPSK"/>
          <w:b/>
          <w:bCs/>
          <w:sz w:val="32"/>
          <w:szCs w:val="32"/>
        </w:rPr>
        <w:t>1.1</w:t>
      </w:r>
      <w:r w:rsidR="000C077A" w:rsidRPr="004D4754">
        <w:rPr>
          <w:rFonts w:ascii="TH SarabunPSK" w:hAnsi="TH SarabunPSK" w:cs="TH SarabunPSK"/>
          <w:sz w:val="32"/>
          <w:szCs w:val="32"/>
        </w:rPr>
        <w:t xml:space="preserve"> </w:t>
      </w:r>
      <w:r w:rsidR="000C077A" w:rsidRPr="004D4754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</w:p>
    <w:p w14:paraId="7CA3E53B" w14:textId="77777777" w:rsidR="005C1BA3" w:rsidRPr="009800DA" w:rsidRDefault="005C1BA3" w:rsidP="005C1BA3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156"/>
        <w:gridCol w:w="1153"/>
        <w:gridCol w:w="1184"/>
        <w:gridCol w:w="1165"/>
        <w:gridCol w:w="1194"/>
      </w:tblGrid>
      <w:tr w:rsidR="005C1BA3" w:rsidRPr="002349D2" w14:paraId="012FF6B8" w14:textId="77777777" w:rsidTr="00217E75">
        <w:trPr>
          <w:tblHeader/>
          <w:jc w:val="center"/>
        </w:trPr>
        <w:tc>
          <w:tcPr>
            <w:tcW w:w="2377" w:type="dxa"/>
            <w:vMerge w:val="restart"/>
            <w:shd w:val="clear" w:color="auto" w:fill="auto"/>
            <w:vAlign w:val="center"/>
          </w:tcPr>
          <w:p w14:paraId="4A72170E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รายละเอียดการดำเนินงาน</w:t>
            </w:r>
          </w:p>
        </w:tc>
        <w:tc>
          <w:tcPr>
            <w:tcW w:w="5852" w:type="dxa"/>
            <w:gridSpan w:val="5"/>
            <w:shd w:val="clear" w:color="auto" w:fill="auto"/>
            <w:vAlign w:val="center"/>
          </w:tcPr>
          <w:p w14:paraId="15EB5BDD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5C1BA3" w:rsidRPr="002349D2" w14:paraId="79C2001C" w14:textId="77777777" w:rsidTr="00217E75">
        <w:trPr>
          <w:tblHeader/>
          <w:jc w:val="center"/>
        </w:trPr>
        <w:tc>
          <w:tcPr>
            <w:tcW w:w="2377" w:type="dxa"/>
            <w:vMerge/>
            <w:shd w:val="clear" w:color="auto" w:fill="auto"/>
            <w:vAlign w:val="center"/>
          </w:tcPr>
          <w:p w14:paraId="2818A49F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54702EF2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พ.ย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6EC5CE51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ธ.ค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3588FE33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ม.ค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638CBF45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ก.พ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992A49E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</w:t>
            </w:r>
          </w:p>
        </w:tc>
      </w:tr>
      <w:tr w:rsidR="005C1BA3" w:rsidRPr="002349D2" w14:paraId="7E546254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228B33A6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7DDA5C81" wp14:editId="3D1BBA9F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118110</wp:posOffset>
                      </wp:positionV>
                      <wp:extent cx="755650" cy="0"/>
                      <wp:effectExtent l="38100" t="76200" r="2540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9CD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12.15pt;margin-top:9.3pt;width:59.5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" strokecolor="black [3040]">
                      <v:stroke startarrow="block" endarrow="block"/>
                    </v:shape>
                  </w:pict>
                </mc:Fallback>
              </mc:AlternateContent>
            </w: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ศึกษาความเป็นไปได้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1493C59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019D0265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7F718AEB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41EB5C59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7D4294D3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7CD666D0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064D1E24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จัดใบเสนอโครงการและรออนุมัติ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89F4AA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627BF054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BD3460B" wp14:editId="2332FD7F">
                      <wp:simplePos x="0" y="0"/>
                      <wp:positionH relativeFrom="column">
                        <wp:posOffset>-436245</wp:posOffset>
                      </wp:positionH>
                      <wp:positionV relativeFrom="paragraph">
                        <wp:posOffset>137160</wp:posOffset>
                      </wp:positionV>
                      <wp:extent cx="723900" cy="0"/>
                      <wp:effectExtent l="3810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9E1E6" id="Straight Arrow Connector 13" o:spid="_x0000_s1026" type="#_x0000_t32" style="position:absolute;margin-left:-34.35pt;margin-top:10.8pt;width:57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47BFA6CC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1E6EC99C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1B3935EC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66209A98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48332FB9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633C162" wp14:editId="3A8EBB0C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252730</wp:posOffset>
                      </wp:positionV>
                      <wp:extent cx="1454150" cy="0"/>
                      <wp:effectExtent l="38100" t="76200" r="1270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4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8AD8A" id="Straight Arrow Connector 12" o:spid="_x0000_s1026" type="#_x0000_t32" style="position:absolute;margin-left:112.65pt;margin-top:19.9pt;width:114.5pt;height:0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" strokecolor="black [3040]">
                      <v:stroke startarrow="block" endarrow="block"/>
                    </v:shape>
                  </w:pict>
                </mc:Fallback>
              </mc:AlternateContent>
            </w: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ศึกษาทฤษฎีที่เกี่ยวข้องกับการทำงาน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EBAB747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0C160E4A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452EEB26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33FFE879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7B86315C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4356B575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0BD7A2F2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วิเคราะห์และออกแบบโปรแกรม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92DCB4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10AA8B50" wp14:editId="79AF2844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171450</wp:posOffset>
                      </wp:positionV>
                      <wp:extent cx="1803400" cy="0"/>
                      <wp:effectExtent l="38100" t="76200" r="2540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F6E81" id="Straight Arrow Connector 18" o:spid="_x0000_s1026" type="#_x0000_t32" style="position:absolute;margin-left:26.8pt;margin-top:13.5pt;width:142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1F29C779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20D63DE2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5610C12C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5BCF860E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649C7025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707C1255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D835FF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1B9C5FDD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FA8BF59" wp14:editId="17C1A2E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138430</wp:posOffset>
                      </wp:positionV>
                      <wp:extent cx="1803400" cy="0"/>
                      <wp:effectExtent l="38100" t="76200" r="2540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906F" id="Straight Arrow Connector 19" o:spid="_x0000_s1026" type="#_x0000_t32" style="position:absolute;margin-left:-5.4pt;margin-top:10.9pt;width:142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59166E29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4C8D02AB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58AC49EA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294E6ECB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608728FC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ทดสอบโปแกรม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C3C3AD1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6DA933A6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0F2F4B56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7A93757F" wp14:editId="060F7377">
                      <wp:simplePos x="0" y="0"/>
                      <wp:positionH relativeFrom="column">
                        <wp:posOffset>-406400</wp:posOffset>
                      </wp:positionH>
                      <wp:positionV relativeFrom="paragraph">
                        <wp:posOffset>133350</wp:posOffset>
                      </wp:positionV>
                      <wp:extent cx="1803400" cy="0"/>
                      <wp:effectExtent l="38100" t="76200" r="2540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AA830" id="Straight Arrow Connector 20" o:spid="_x0000_s1026" type="#_x0000_t32" style="position:absolute;margin-left:-32pt;margin-top:10.5pt;width:142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469E89A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0E0D24EE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09F63754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40FD1B4B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ปรับปรุงและแก้ไขตัวโปรแกรม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0CD2E7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0C03CCC6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08D38E24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19CD461E" wp14:editId="7307B4FA">
                      <wp:simplePos x="0" y="0"/>
                      <wp:positionH relativeFrom="column">
                        <wp:posOffset>-387350</wp:posOffset>
                      </wp:positionH>
                      <wp:positionV relativeFrom="paragraph">
                        <wp:posOffset>138430</wp:posOffset>
                      </wp:positionV>
                      <wp:extent cx="1803400" cy="0"/>
                      <wp:effectExtent l="38100" t="76200" r="2540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53183" id="Straight Arrow Connector 21" o:spid="_x0000_s1026" type="#_x0000_t32" style="position:absolute;margin-left:-30.5pt;margin-top:10.9pt;width:14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3700B61F" w14:textId="77777777" w:rsidR="005C1BA3" w:rsidRPr="005908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3157A232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1F6C6BE7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45B538DA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ทดสอบการใช้งาน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452EAE5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0C0A3C05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7FAD43B6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09B6D0FC" wp14:editId="457C1842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123190</wp:posOffset>
                      </wp:positionV>
                      <wp:extent cx="1231900" cy="0"/>
                      <wp:effectExtent l="38100" t="76200" r="2540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1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87E63" id="Straight Arrow Connector 22" o:spid="_x0000_s1026" type="#_x0000_t32" style="position:absolute;margin-left:24.85pt;margin-top:9.7pt;width:97pt;height:0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350B8A4A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16C50563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0080DAC3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1D743498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ประเมินความพึงพอใจต่อการใช้งาน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E125D20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718B470D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0731A0EE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15F790D2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4BB651B" wp14:editId="6422A16F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115570</wp:posOffset>
                      </wp:positionV>
                      <wp:extent cx="654050" cy="0"/>
                      <wp:effectExtent l="38100" t="76200" r="1270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58667" id="Straight Arrow Connector 23" o:spid="_x0000_s1026" type="#_x0000_t32" style="position:absolute;margin-left:28.6pt;margin-top:9.1pt;width:51.5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57B9145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1BA3" w:rsidRPr="002349D2" w14:paraId="6A8B521F" w14:textId="77777777" w:rsidTr="00217E75">
        <w:trPr>
          <w:jc w:val="center"/>
        </w:trPr>
        <w:tc>
          <w:tcPr>
            <w:tcW w:w="2377" w:type="dxa"/>
            <w:shd w:val="clear" w:color="auto" w:fill="auto"/>
            <w:vAlign w:val="center"/>
          </w:tcPr>
          <w:p w14:paraId="6A552462" w14:textId="77777777" w:rsidR="005C1BA3" w:rsidRPr="00E83E9E" w:rsidRDefault="005C1BA3" w:rsidP="00217E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3E9E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ทำคู่มือและเอกสารประกอบโปรแกรม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61B09F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41C1B414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14:paraId="3F2647D2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14:paraId="3A9E13FD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1F981D5B" wp14:editId="29AAF378">
                      <wp:simplePos x="0" y="0"/>
                      <wp:positionH relativeFrom="column">
                        <wp:posOffset>-1884045</wp:posOffset>
                      </wp:positionH>
                      <wp:positionV relativeFrom="paragraph">
                        <wp:posOffset>133985</wp:posOffset>
                      </wp:positionV>
                      <wp:extent cx="2895600" cy="0"/>
                      <wp:effectExtent l="38100" t="76200" r="1905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ECB7E" id="Straight Arrow Connector 24" o:spid="_x0000_s1026" type="#_x0000_t32" style="position:absolute;margin-left:-148.35pt;margin-top:10.55pt;width:228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D719C70" w14:textId="77777777" w:rsidR="005C1BA3" w:rsidRPr="00E83E9E" w:rsidRDefault="005C1BA3" w:rsidP="00217E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709DDE2" w14:textId="77777777" w:rsidR="00DC1123" w:rsidRPr="005C1BA3" w:rsidRDefault="00DC1123" w:rsidP="00DC1123">
      <w:pPr>
        <w:pStyle w:val="aa"/>
        <w:ind w:left="360"/>
        <w:rPr>
          <w:rFonts w:ascii="TH SarabunPSK" w:hAnsi="TH SarabunPSK" w:cs="TH SarabunPSK"/>
          <w:color w:val="000000"/>
          <w:sz w:val="32"/>
          <w:szCs w:val="32"/>
        </w:rPr>
      </w:pPr>
    </w:p>
    <w:p w14:paraId="2091D7F5" w14:textId="77777777" w:rsidR="00DC1123" w:rsidRPr="00D01427" w:rsidRDefault="00DC1123" w:rsidP="00DC1123">
      <w:pPr>
        <w:pStyle w:val="aa"/>
        <w:ind w:left="360"/>
        <w:rPr>
          <w:rFonts w:ascii="TH SarabunPSK" w:hAnsi="TH SarabunPSK" w:cs="TH SarabunPSK"/>
          <w:color w:val="000000"/>
          <w:sz w:val="32"/>
          <w:szCs w:val="32"/>
        </w:rPr>
      </w:pPr>
    </w:p>
    <w:p w14:paraId="161695F7" w14:textId="77777777" w:rsidR="00896066" w:rsidRPr="00D01427" w:rsidRDefault="00896066" w:rsidP="00DC1123">
      <w:pPr>
        <w:pStyle w:val="aa"/>
        <w:ind w:left="360"/>
        <w:jc w:val="both"/>
        <w:rPr>
          <w:rFonts w:ascii="TH SarabunPSK" w:hAnsi="TH SarabunPSK" w:cs="TH SarabunPSK"/>
          <w:sz w:val="32"/>
          <w:szCs w:val="32"/>
        </w:rPr>
      </w:pPr>
    </w:p>
    <w:sectPr w:rsidR="00896066" w:rsidRPr="00D01427" w:rsidSect="00C004BF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9FE98" w14:textId="77777777" w:rsidR="008F3EF0" w:rsidRDefault="008F3EF0" w:rsidP="000C077A">
      <w:r>
        <w:separator/>
      </w:r>
    </w:p>
  </w:endnote>
  <w:endnote w:type="continuationSeparator" w:id="0">
    <w:p w14:paraId="0EA1DBF0" w14:textId="77777777" w:rsidR="008F3EF0" w:rsidRDefault="008F3EF0" w:rsidP="000C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E3AA8" w14:textId="77777777" w:rsidR="008F3EF0" w:rsidRDefault="008F3EF0" w:rsidP="000C077A">
      <w:r>
        <w:separator/>
      </w:r>
    </w:p>
  </w:footnote>
  <w:footnote w:type="continuationSeparator" w:id="0">
    <w:p w14:paraId="4D8516F0" w14:textId="77777777" w:rsidR="008F3EF0" w:rsidRDefault="008F3EF0" w:rsidP="000C0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1DC"/>
    <w:multiLevelType w:val="hybridMultilevel"/>
    <w:tmpl w:val="9AE6EA48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1" w15:restartNumberingAfterBreak="0">
    <w:nsid w:val="1F7159F0"/>
    <w:multiLevelType w:val="hybridMultilevel"/>
    <w:tmpl w:val="482A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6776"/>
    <w:multiLevelType w:val="hybridMultilevel"/>
    <w:tmpl w:val="ED7075F0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C2A20"/>
    <w:multiLevelType w:val="hybridMultilevel"/>
    <w:tmpl w:val="839EEC16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261E0B1B"/>
    <w:multiLevelType w:val="hybridMultilevel"/>
    <w:tmpl w:val="7A745216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F5383"/>
    <w:multiLevelType w:val="hybridMultilevel"/>
    <w:tmpl w:val="830018AC"/>
    <w:lvl w:ilvl="0" w:tplc="EF089C3E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3BE33A52"/>
    <w:multiLevelType w:val="hybridMultilevel"/>
    <w:tmpl w:val="15D298B2"/>
    <w:lvl w:ilvl="0" w:tplc="E8BACC60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3D8B3B51"/>
    <w:multiLevelType w:val="hybridMultilevel"/>
    <w:tmpl w:val="B86EFE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C6273"/>
    <w:multiLevelType w:val="hybridMultilevel"/>
    <w:tmpl w:val="594E7084"/>
    <w:lvl w:ilvl="0" w:tplc="28CA44E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4BAE06C8"/>
    <w:multiLevelType w:val="hybridMultilevel"/>
    <w:tmpl w:val="3B904B6A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0" w15:restartNumberingAfterBreak="0">
    <w:nsid w:val="671B4BCB"/>
    <w:multiLevelType w:val="hybridMultilevel"/>
    <w:tmpl w:val="F0024566"/>
    <w:lvl w:ilvl="0" w:tplc="28CA44E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6D2B4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004296"/>
    <w:multiLevelType w:val="hybridMultilevel"/>
    <w:tmpl w:val="3392DD5A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72CA0693"/>
    <w:multiLevelType w:val="multilevel"/>
    <w:tmpl w:val="C3E01D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5A0A14"/>
    <w:multiLevelType w:val="hybridMultilevel"/>
    <w:tmpl w:val="8C422BD6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 w15:restartNumberingAfterBreak="0">
    <w:nsid w:val="77F41BBD"/>
    <w:multiLevelType w:val="hybridMultilevel"/>
    <w:tmpl w:val="D536376A"/>
    <w:lvl w:ilvl="0" w:tplc="FEA24842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14"/>
  </w:num>
  <w:num w:numId="13">
    <w:abstractNumId w:val="15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0"/>
    <w:rsid w:val="00010C5D"/>
    <w:rsid w:val="00012DF0"/>
    <w:rsid w:val="0002441F"/>
    <w:rsid w:val="00031697"/>
    <w:rsid w:val="000348F0"/>
    <w:rsid w:val="00043752"/>
    <w:rsid w:val="000736C5"/>
    <w:rsid w:val="0008732D"/>
    <w:rsid w:val="000A7157"/>
    <w:rsid w:val="000B1C88"/>
    <w:rsid w:val="000C077A"/>
    <w:rsid w:val="000D1A67"/>
    <w:rsid w:val="000F300B"/>
    <w:rsid w:val="000F3C93"/>
    <w:rsid w:val="001010D6"/>
    <w:rsid w:val="00107CA9"/>
    <w:rsid w:val="00112254"/>
    <w:rsid w:val="00160E22"/>
    <w:rsid w:val="0019722A"/>
    <w:rsid w:val="001A436C"/>
    <w:rsid w:val="001B397A"/>
    <w:rsid w:val="001C279E"/>
    <w:rsid w:val="001C57E7"/>
    <w:rsid w:val="001E7180"/>
    <w:rsid w:val="001F794A"/>
    <w:rsid w:val="00201A98"/>
    <w:rsid w:val="00222449"/>
    <w:rsid w:val="00231F9B"/>
    <w:rsid w:val="00242571"/>
    <w:rsid w:val="00253D66"/>
    <w:rsid w:val="00266A1D"/>
    <w:rsid w:val="00271538"/>
    <w:rsid w:val="002A10F3"/>
    <w:rsid w:val="002B0462"/>
    <w:rsid w:val="002B1D6B"/>
    <w:rsid w:val="002F22A0"/>
    <w:rsid w:val="002F2D65"/>
    <w:rsid w:val="00300D27"/>
    <w:rsid w:val="003127BB"/>
    <w:rsid w:val="003163D2"/>
    <w:rsid w:val="0031694D"/>
    <w:rsid w:val="00324A30"/>
    <w:rsid w:val="003403CE"/>
    <w:rsid w:val="00340FDB"/>
    <w:rsid w:val="0034246A"/>
    <w:rsid w:val="003479B4"/>
    <w:rsid w:val="00381545"/>
    <w:rsid w:val="003856F5"/>
    <w:rsid w:val="0038736E"/>
    <w:rsid w:val="003B5FAB"/>
    <w:rsid w:val="003D4E59"/>
    <w:rsid w:val="004045EA"/>
    <w:rsid w:val="00415EBF"/>
    <w:rsid w:val="00424C77"/>
    <w:rsid w:val="00441211"/>
    <w:rsid w:val="00445B3E"/>
    <w:rsid w:val="00462CDC"/>
    <w:rsid w:val="004704D2"/>
    <w:rsid w:val="00470FFF"/>
    <w:rsid w:val="004954C7"/>
    <w:rsid w:val="0049600C"/>
    <w:rsid w:val="00496012"/>
    <w:rsid w:val="00496B2D"/>
    <w:rsid w:val="004C7804"/>
    <w:rsid w:val="004D4754"/>
    <w:rsid w:val="004E548F"/>
    <w:rsid w:val="004E79DB"/>
    <w:rsid w:val="005151E1"/>
    <w:rsid w:val="00515604"/>
    <w:rsid w:val="00524111"/>
    <w:rsid w:val="00531A36"/>
    <w:rsid w:val="005325C5"/>
    <w:rsid w:val="00541464"/>
    <w:rsid w:val="00544C6C"/>
    <w:rsid w:val="005535CD"/>
    <w:rsid w:val="00555515"/>
    <w:rsid w:val="00564827"/>
    <w:rsid w:val="0058675C"/>
    <w:rsid w:val="0059217D"/>
    <w:rsid w:val="005934BA"/>
    <w:rsid w:val="005A2FCE"/>
    <w:rsid w:val="005B09C1"/>
    <w:rsid w:val="005B1300"/>
    <w:rsid w:val="005B14AF"/>
    <w:rsid w:val="005C1BA3"/>
    <w:rsid w:val="005E1D05"/>
    <w:rsid w:val="00606F5C"/>
    <w:rsid w:val="00627517"/>
    <w:rsid w:val="006353ED"/>
    <w:rsid w:val="00646021"/>
    <w:rsid w:val="00655D23"/>
    <w:rsid w:val="00677C62"/>
    <w:rsid w:val="006851C3"/>
    <w:rsid w:val="006970C5"/>
    <w:rsid w:val="006B3A5C"/>
    <w:rsid w:val="006F783C"/>
    <w:rsid w:val="00735165"/>
    <w:rsid w:val="00763D41"/>
    <w:rsid w:val="007776B4"/>
    <w:rsid w:val="00793DDE"/>
    <w:rsid w:val="00796D77"/>
    <w:rsid w:val="007C4493"/>
    <w:rsid w:val="00802E00"/>
    <w:rsid w:val="00822076"/>
    <w:rsid w:val="00854C4C"/>
    <w:rsid w:val="008642FC"/>
    <w:rsid w:val="00865F68"/>
    <w:rsid w:val="00867572"/>
    <w:rsid w:val="00871F2D"/>
    <w:rsid w:val="0088549E"/>
    <w:rsid w:val="0088733C"/>
    <w:rsid w:val="00896066"/>
    <w:rsid w:val="00896DD0"/>
    <w:rsid w:val="00897A68"/>
    <w:rsid w:val="008A16C3"/>
    <w:rsid w:val="008A44D8"/>
    <w:rsid w:val="008A4FA2"/>
    <w:rsid w:val="008B644E"/>
    <w:rsid w:val="008D0CCF"/>
    <w:rsid w:val="008D7C20"/>
    <w:rsid w:val="008F01A2"/>
    <w:rsid w:val="008F3EF0"/>
    <w:rsid w:val="00900856"/>
    <w:rsid w:val="00923F56"/>
    <w:rsid w:val="00935374"/>
    <w:rsid w:val="00942C86"/>
    <w:rsid w:val="009504C5"/>
    <w:rsid w:val="00956AF6"/>
    <w:rsid w:val="00963F49"/>
    <w:rsid w:val="009775F7"/>
    <w:rsid w:val="009800DA"/>
    <w:rsid w:val="00986A68"/>
    <w:rsid w:val="009B4D7C"/>
    <w:rsid w:val="009F04E9"/>
    <w:rsid w:val="00A04AAC"/>
    <w:rsid w:val="00A23C0C"/>
    <w:rsid w:val="00A30466"/>
    <w:rsid w:val="00A32396"/>
    <w:rsid w:val="00A359F8"/>
    <w:rsid w:val="00A46678"/>
    <w:rsid w:val="00A46BB4"/>
    <w:rsid w:val="00A80A99"/>
    <w:rsid w:val="00A943BB"/>
    <w:rsid w:val="00AD17BA"/>
    <w:rsid w:val="00AF5951"/>
    <w:rsid w:val="00B03908"/>
    <w:rsid w:val="00B05698"/>
    <w:rsid w:val="00B14564"/>
    <w:rsid w:val="00B16AD4"/>
    <w:rsid w:val="00B27B74"/>
    <w:rsid w:val="00B46D89"/>
    <w:rsid w:val="00B5031F"/>
    <w:rsid w:val="00B5543F"/>
    <w:rsid w:val="00B573AC"/>
    <w:rsid w:val="00B9222D"/>
    <w:rsid w:val="00BA5BCC"/>
    <w:rsid w:val="00BB0D51"/>
    <w:rsid w:val="00BB7902"/>
    <w:rsid w:val="00BD44DD"/>
    <w:rsid w:val="00BE0435"/>
    <w:rsid w:val="00C004BF"/>
    <w:rsid w:val="00C033CD"/>
    <w:rsid w:val="00C06922"/>
    <w:rsid w:val="00C25D23"/>
    <w:rsid w:val="00C64F96"/>
    <w:rsid w:val="00C75D13"/>
    <w:rsid w:val="00C87547"/>
    <w:rsid w:val="00CB0A9C"/>
    <w:rsid w:val="00CC6C1B"/>
    <w:rsid w:val="00CD18DD"/>
    <w:rsid w:val="00CE07B1"/>
    <w:rsid w:val="00CE3B1D"/>
    <w:rsid w:val="00D01427"/>
    <w:rsid w:val="00D24CB5"/>
    <w:rsid w:val="00D31318"/>
    <w:rsid w:val="00D41309"/>
    <w:rsid w:val="00D46A6B"/>
    <w:rsid w:val="00D7171D"/>
    <w:rsid w:val="00D77781"/>
    <w:rsid w:val="00DA2930"/>
    <w:rsid w:val="00DB688C"/>
    <w:rsid w:val="00DC1123"/>
    <w:rsid w:val="00DD76A5"/>
    <w:rsid w:val="00DE02AC"/>
    <w:rsid w:val="00DF4AD5"/>
    <w:rsid w:val="00E1533D"/>
    <w:rsid w:val="00E4521D"/>
    <w:rsid w:val="00E61EC5"/>
    <w:rsid w:val="00E67934"/>
    <w:rsid w:val="00E71B90"/>
    <w:rsid w:val="00E77B10"/>
    <w:rsid w:val="00E85A7D"/>
    <w:rsid w:val="00E861C1"/>
    <w:rsid w:val="00EA55EC"/>
    <w:rsid w:val="00EA58D3"/>
    <w:rsid w:val="00EA60D4"/>
    <w:rsid w:val="00EA7F89"/>
    <w:rsid w:val="00EB62E7"/>
    <w:rsid w:val="00ED709F"/>
    <w:rsid w:val="00EE3574"/>
    <w:rsid w:val="00EE36E0"/>
    <w:rsid w:val="00EF4510"/>
    <w:rsid w:val="00F00D25"/>
    <w:rsid w:val="00F32FFF"/>
    <w:rsid w:val="00F42B79"/>
    <w:rsid w:val="00F6210E"/>
    <w:rsid w:val="00F6342C"/>
    <w:rsid w:val="00F8057C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D3AF"/>
  <w15:docId w15:val="{C96422A2-E466-4F97-9E25-8F3B11AD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571"/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571"/>
    <w:pPr>
      <w:tabs>
        <w:tab w:val="center" w:pos="4513"/>
        <w:tab w:val="right" w:pos="9026"/>
      </w:tabs>
    </w:pPr>
    <w:rPr>
      <w:szCs w:val="20"/>
    </w:rPr>
  </w:style>
  <w:style w:type="character" w:customStyle="1" w:styleId="a4">
    <w:name w:val="หัวกระดาษ อักขระ"/>
    <w:link w:val="a3"/>
    <w:uiPriority w:val="99"/>
    <w:rsid w:val="00242571"/>
    <w:rPr>
      <w:rFonts w:ascii="Times New Roman" w:eastAsia="Times New Roman" w:hAnsi="Times New Roman" w:cs="Angsana New"/>
      <w:sz w:val="24"/>
    </w:rPr>
  </w:style>
  <w:style w:type="character" w:styleId="a5">
    <w:name w:val="Strong"/>
    <w:qFormat/>
    <w:rsid w:val="0024257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42571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uiPriority w:val="99"/>
    <w:semiHidden/>
    <w:rsid w:val="00242571"/>
    <w:rPr>
      <w:rFonts w:ascii="Tahoma" w:eastAsia="Times New Roman" w:hAnsi="Tahoma" w:cs="Angsana New"/>
      <w:sz w:val="16"/>
      <w:szCs w:val="20"/>
    </w:rPr>
  </w:style>
  <w:style w:type="character" w:customStyle="1" w:styleId="a8">
    <w:name w:val="มาตรฐาน อักขระ"/>
    <w:link w:val="a9"/>
    <w:locked/>
    <w:rsid w:val="00242571"/>
    <w:rPr>
      <w:rFonts w:ascii="Angsana New" w:hAnsi="Angsana New" w:cs="Angsana New"/>
      <w:sz w:val="32"/>
      <w:szCs w:val="32"/>
    </w:rPr>
  </w:style>
  <w:style w:type="paragraph" w:customStyle="1" w:styleId="a9">
    <w:name w:val="มาตรฐาน"/>
    <w:basedOn w:val="a"/>
    <w:link w:val="a8"/>
    <w:qFormat/>
    <w:rsid w:val="00242571"/>
    <w:pPr>
      <w:spacing w:after="200" w:line="276" w:lineRule="auto"/>
    </w:pPr>
    <w:rPr>
      <w:rFonts w:ascii="Angsana New" w:eastAsia="Calibri" w:hAnsi="Angsana New"/>
      <w:sz w:val="32"/>
      <w:szCs w:val="32"/>
    </w:rPr>
  </w:style>
  <w:style w:type="paragraph" w:styleId="aa">
    <w:name w:val="List Paragraph"/>
    <w:basedOn w:val="a"/>
    <w:uiPriority w:val="34"/>
    <w:qFormat/>
    <w:rsid w:val="002F22A0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0C077A"/>
    <w:pPr>
      <w:tabs>
        <w:tab w:val="center" w:pos="4513"/>
        <w:tab w:val="right" w:pos="9026"/>
      </w:tabs>
    </w:pPr>
  </w:style>
  <w:style w:type="character" w:customStyle="1" w:styleId="ac">
    <w:name w:val="ท้ายกระดาษ อักขระ"/>
    <w:basedOn w:val="a0"/>
    <w:link w:val="ab"/>
    <w:uiPriority w:val="99"/>
    <w:rsid w:val="000C077A"/>
    <w:rPr>
      <w:rFonts w:ascii="Times New Roman" w:eastAsia="Times New Roman" w:hAnsi="Times New Roman" w:cs="Angsana New"/>
      <w:sz w:val="24"/>
      <w:szCs w:val="28"/>
    </w:rPr>
  </w:style>
  <w:style w:type="table" w:styleId="ad">
    <w:name w:val="Table Grid"/>
    <w:basedOn w:val="a1"/>
    <w:uiPriority w:val="39"/>
    <w:rsid w:val="009800DA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z\Downloads\02-&#3611;&#3585;&#3651;&#360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C188-5E4B-4D79-ABD3-6D9F954F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02-ปกใน.dotx</Template>
  <TotalTime>140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ปกนอก</vt:lpstr>
      <vt:lpstr>ปกนอก</vt:lpstr>
    </vt:vector>
  </TitlesOfParts>
  <Company>cs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ปกนอก</dc:title>
  <dc:creator>HP</dc:creator>
  <cp:lastModifiedBy>Pitchakorn Pimpa</cp:lastModifiedBy>
  <cp:revision>16</cp:revision>
  <cp:lastPrinted>2019-11-22T04:10:00Z</cp:lastPrinted>
  <dcterms:created xsi:type="dcterms:W3CDTF">2019-11-28T15:46:00Z</dcterms:created>
  <dcterms:modified xsi:type="dcterms:W3CDTF">2019-12-05T06:53:00Z</dcterms:modified>
</cp:coreProperties>
</file>